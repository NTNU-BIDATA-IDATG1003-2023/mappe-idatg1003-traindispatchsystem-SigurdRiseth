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072" w:type="dxa"/>
        <w:tblInd w:w="71"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993"/>
        <w:gridCol w:w="1559"/>
        <w:gridCol w:w="4599"/>
        <w:gridCol w:w="1921"/>
      </w:tblGrid>
      <w:tr w:rsidR="00E0610E" w14:paraId="22F8270B" w14:textId="77777777" w:rsidTr="00660189">
        <w:trPr>
          <w:trHeight w:val="320"/>
          <w:tblHeader/>
        </w:trPr>
        <w:tc>
          <w:tcPr>
            <w:tcW w:w="9072" w:type="dxa"/>
            <w:gridSpan w:val="4"/>
            <w:tcBorders>
              <w:bottom w:val="nil"/>
            </w:tcBorders>
          </w:tcPr>
          <w:p w14:paraId="4C2E301A" w14:textId="77777777" w:rsidR="00E0610E" w:rsidRDefault="00E0610E">
            <w:pPr>
              <w:pStyle w:val="Tabellovsk"/>
            </w:pPr>
            <w:r>
              <w:t>Kandidatnummer(e)</w:t>
            </w:r>
            <w:r w:rsidR="00703F69">
              <w:t>/Navn</w:t>
            </w:r>
            <w:r>
              <w:t>:</w:t>
            </w:r>
          </w:p>
        </w:tc>
      </w:tr>
      <w:tr w:rsidR="00E0610E" w14:paraId="57D01237" w14:textId="77777777" w:rsidTr="00660189">
        <w:trPr>
          <w:trHeight w:val="900"/>
          <w:tblHeader/>
        </w:trPr>
        <w:tc>
          <w:tcPr>
            <w:tcW w:w="9072" w:type="dxa"/>
            <w:gridSpan w:val="4"/>
            <w:tcBorders>
              <w:top w:val="nil"/>
              <w:bottom w:val="single" w:sz="6" w:space="0" w:color="auto"/>
            </w:tcBorders>
          </w:tcPr>
          <w:p w14:paraId="24FEA36B" w14:textId="6553CD10" w:rsidR="00E0610E" w:rsidRDefault="00472D02">
            <w:bookmarkStart w:id="0" w:name="Forfatter2"/>
            <w:bookmarkEnd w:id="0"/>
            <w:r>
              <w:t>Sigurd Riseth</w:t>
            </w:r>
          </w:p>
        </w:tc>
      </w:tr>
      <w:tr w:rsidR="00660189" w14:paraId="63A747DA" w14:textId="77777777" w:rsidTr="00660189">
        <w:trPr>
          <w:trHeight w:val="320"/>
        </w:trPr>
        <w:tc>
          <w:tcPr>
            <w:tcW w:w="993" w:type="dxa"/>
          </w:tcPr>
          <w:p w14:paraId="6457B9B8" w14:textId="77777777" w:rsidR="00660189" w:rsidRDefault="00660189">
            <w:pPr>
              <w:pStyle w:val="Tabellovsk"/>
            </w:pPr>
            <w:bookmarkStart w:id="1" w:name="Veileder"/>
            <w:bookmarkEnd w:id="1"/>
            <w:r>
              <w:t>Dato:</w:t>
            </w:r>
          </w:p>
        </w:tc>
        <w:tc>
          <w:tcPr>
            <w:tcW w:w="1559" w:type="dxa"/>
          </w:tcPr>
          <w:p w14:paraId="147CBDB5" w14:textId="77777777" w:rsidR="00660189" w:rsidRDefault="00660189">
            <w:pPr>
              <w:pStyle w:val="Tabellovsk"/>
            </w:pPr>
            <w:r>
              <w:t>Fagkode:</w:t>
            </w:r>
          </w:p>
        </w:tc>
        <w:tc>
          <w:tcPr>
            <w:tcW w:w="4599" w:type="dxa"/>
          </w:tcPr>
          <w:p w14:paraId="108697E2" w14:textId="77777777" w:rsidR="00660189" w:rsidRDefault="00660189">
            <w:pPr>
              <w:pStyle w:val="Tabellovsk"/>
            </w:pPr>
            <w:r>
              <w:t>Studium:</w:t>
            </w:r>
          </w:p>
        </w:tc>
        <w:tc>
          <w:tcPr>
            <w:tcW w:w="1921" w:type="dxa"/>
          </w:tcPr>
          <w:p w14:paraId="167D6563" w14:textId="77777777" w:rsidR="00660189" w:rsidRDefault="00660189">
            <w:pPr>
              <w:pStyle w:val="Tabellovsk"/>
            </w:pPr>
            <w:r>
              <w:t>Ant sider/bilag:</w:t>
            </w:r>
          </w:p>
        </w:tc>
      </w:tr>
      <w:tr w:rsidR="00660189" w14:paraId="7769B3BD" w14:textId="77777777" w:rsidTr="00660189">
        <w:trPr>
          <w:trHeight w:val="320"/>
        </w:trPr>
        <w:tc>
          <w:tcPr>
            <w:tcW w:w="993" w:type="dxa"/>
          </w:tcPr>
          <w:p w14:paraId="237C5B93" w14:textId="77777777" w:rsidR="00660189" w:rsidRDefault="00660189">
            <w:bookmarkStart w:id="2" w:name="Oppgavenr2"/>
            <w:bookmarkEnd w:id="2"/>
          </w:p>
        </w:tc>
        <w:tc>
          <w:tcPr>
            <w:tcW w:w="1559" w:type="dxa"/>
          </w:tcPr>
          <w:p w14:paraId="74D1E706" w14:textId="483FEB48" w:rsidR="00660189" w:rsidRDefault="00660189">
            <w:r>
              <w:t>IDAT</w:t>
            </w:r>
            <w:r w:rsidR="00472D02">
              <w:t>G1003</w:t>
            </w:r>
          </w:p>
        </w:tc>
        <w:tc>
          <w:tcPr>
            <w:tcW w:w="4599" w:type="dxa"/>
          </w:tcPr>
          <w:p w14:paraId="3398BC1A" w14:textId="4877A84F" w:rsidR="00660189" w:rsidRDefault="00472D02">
            <w:pPr>
              <w:jc w:val="center"/>
            </w:pPr>
            <w:bookmarkStart w:id="3" w:name="Versjonsnr"/>
            <w:bookmarkStart w:id="4" w:name="Studie"/>
            <w:bookmarkEnd w:id="3"/>
            <w:bookmarkEnd w:id="4"/>
            <w:r>
              <w:t>BIDATA</w:t>
            </w:r>
          </w:p>
        </w:tc>
        <w:bookmarkStart w:id="5" w:name="Sider"/>
        <w:bookmarkEnd w:id="5"/>
        <w:tc>
          <w:tcPr>
            <w:tcW w:w="1921" w:type="dxa"/>
          </w:tcPr>
          <w:p w14:paraId="05751315" w14:textId="77777777" w:rsidR="00660189" w:rsidRDefault="00703F69">
            <w:pPr>
              <w:jc w:val="center"/>
            </w:pPr>
            <w:r>
              <w:fldChar w:fldCharType="begin"/>
            </w:r>
            <w:r>
              <w:instrText xml:space="preserve"> NUMPAGES  \* MERGEFORMAT </w:instrText>
            </w:r>
            <w:r>
              <w:fldChar w:fldCharType="separate"/>
            </w:r>
            <w:r w:rsidR="00472D02">
              <w:rPr>
                <w:noProof/>
              </w:rPr>
              <w:t>2</w:t>
            </w:r>
            <w:r>
              <w:fldChar w:fldCharType="end"/>
            </w:r>
            <w:r w:rsidR="00660189">
              <w:t xml:space="preserve"> / </w:t>
            </w:r>
            <w:bookmarkStart w:id="6" w:name="Bilag"/>
            <w:bookmarkStart w:id="7" w:name="Bibiloteknr"/>
            <w:bookmarkEnd w:id="6"/>
            <w:bookmarkEnd w:id="7"/>
          </w:p>
        </w:tc>
      </w:tr>
    </w:tbl>
    <w:p w14:paraId="2D2152D2"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4367428B" w14:textId="77777777">
        <w:trPr>
          <w:trHeight w:val="320"/>
        </w:trPr>
        <w:tc>
          <w:tcPr>
            <w:tcW w:w="9072" w:type="dxa"/>
            <w:tcBorders>
              <w:top w:val="single" w:sz="6" w:space="0" w:color="auto"/>
              <w:left w:val="single" w:sz="6" w:space="0" w:color="auto"/>
              <w:right w:val="single" w:sz="6" w:space="0" w:color="auto"/>
            </w:tcBorders>
          </w:tcPr>
          <w:p w14:paraId="72731130" w14:textId="77777777" w:rsidR="00E0610E" w:rsidRDefault="00660189">
            <w:pPr>
              <w:pStyle w:val="Tabellovsk"/>
            </w:pPr>
            <w:r>
              <w:t>Faglærer</w:t>
            </w:r>
            <w:r w:rsidR="00E0610E">
              <w:t>(e</w:t>
            </w:r>
            <w:proofErr w:type="gramStart"/>
            <w:r w:rsidR="00E0610E">
              <w:t>) :</w:t>
            </w:r>
            <w:proofErr w:type="gramEnd"/>
          </w:p>
        </w:tc>
      </w:tr>
      <w:tr w:rsidR="00E0610E" w14:paraId="4584B8C4" w14:textId="77777777">
        <w:trPr>
          <w:trHeight w:val="900"/>
        </w:trPr>
        <w:tc>
          <w:tcPr>
            <w:tcW w:w="9072" w:type="dxa"/>
            <w:tcBorders>
              <w:left w:val="single" w:sz="6" w:space="0" w:color="auto"/>
              <w:bottom w:val="single" w:sz="6" w:space="0" w:color="auto"/>
              <w:right w:val="single" w:sz="6" w:space="0" w:color="auto"/>
            </w:tcBorders>
          </w:tcPr>
          <w:p w14:paraId="6B709BBF" w14:textId="4100CD4C" w:rsidR="00E0610E" w:rsidRDefault="00472D02">
            <w:r>
              <w:t>Kiran Raja</w:t>
            </w:r>
          </w:p>
          <w:p w14:paraId="5A13D2A4" w14:textId="77777777" w:rsidR="00453BD5" w:rsidRDefault="00453BD5"/>
        </w:tc>
      </w:tr>
    </w:tbl>
    <w:p w14:paraId="0FB11338" w14:textId="77777777" w:rsidR="00E0610E" w:rsidRDefault="00E0610E"/>
    <w:p w14:paraId="173B00EC"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9A93EB1" w14:textId="77777777">
        <w:trPr>
          <w:trHeight w:val="320"/>
        </w:trPr>
        <w:tc>
          <w:tcPr>
            <w:tcW w:w="9072" w:type="dxa"/>
            <w:tcBorders>
              <w:top w:val="single" w:sz="6" w:space="0" w:color="auto"/>
              <w:left w:val="single" w:sz="6" w:space="0" w:color="auto"/>
              <w:right w:val="single" w:sz="6" w:space="0" w:color="auto"/>
            </w:tcBorders>
          </w:tcPr>
          <w:p w14:paraId="4D9F0C57" w14:textId="77777777" w:rsidR="00E0610E" w:rsidRDefault="00E0610E">
            <w:pPr>
              <w:pStyle w:val="Tabellovsk"/>
            </w:pPr>
            <w:proofErr w:type="gramStart"/>
            <w:r>
              <w:t>Tittel :</w:t>
            </w:r>
            <w:proofErr w:type="gramEnd"/>
          </w:p>
        </w:tc>
      </w:tr>
      <w:tr w:rsidR="00E0610E" w14:paraId="220766CD" w14:textId="77777777">
        <w:trPr>
          <w:trHeight w:val="900"/>
        </w:trPr>
        <w:tc>
          <w:tcPr>
            <w:tcW w:w="9072" w:type="dxa"/>
            <w:tcBorders>
              <w:left w:val="single" w:sz="6" w:space="0" w:color="auto"/>
              <w:bottom w:val="single" w:sz="6" w:space="0" w:color="auto"/>
              <w:right w:val="single" w:sz="6" w:space="0" w:color="auto"/>
            </w:tcBorders>
          </w:tcPr>
          <w:p w14:paraId="1CD70B62" w14:textId="77777777" w:rsidR="00E0610E" w:rsidRDefault="00E0610E">
            <w:bookmarkStart w:id="8" w:name="Tittel2"/>
            <w:bookmarkEnd w:id="8"/>
          </w:p>
          <w:p w14:paraId="00DC647B" w14:textId="13B70E7E" w:rsidR="00453BD5" w:rsidRDefault="00850534">
            <w:r>
              <w:t>Rapport for mappevurdering «</w:t>
            </w:r>
            <w:r w:rsidR="00472D02">
              <w:t xml:space="preserve">Train </w:t>
            </w:r>
            <w:proofErr w:type="spellStart"/>
            <w:r w:rsidR="00472D02">
              <w:t>Dispatch</w:t>
            </w:r>
            <w:proofErr w:type="spellEnd"/>
            <w:r w:rsidR="00472D02">
              <w:t xml:space="preserve"> System</w:t>
            </w:r>
            <w:r>
              <w:t>»</w:t>
            </w:r>
            <w:r w:rsidR="00F21FBB">
              <w:t xml:space="preserve"> i IDATG1003</w:t>
            </w:r>
          </w:p>
        </w:tc>
      </w:tr>
    </w:tbl>
    <w:p w14:paraId="10FF8F15" w14:textId="77777777" w:rsidR="00E0610E" w:rsidRDefault="00E0610E"/>
    <w:p w14:paraId="3720D7FB" w14:textId="77777777" w:rsidR="00E0610E" w:rsidRDefault="00E0610E"/>
    <w:tbl>
      <w:tblPr>
        <w:tblW w:w="0" w:type="auto"/>
        <w:tblInd w:w="70" w:type="dxa"/>
        <w:tblLayout w:type="fixed"/>
        <w:tblCellMar>
          <w:left w:w="70" w:type="dxa"/>
          <w:right w:w="70" w:type="dxa"/>
        </w:tblCellMar>
        <w:tblLook w:val="0000" w:firstRow="0" w:lastRow="0" w:firstColumn="0" w:lastColumn="0" w:noHBand="0" w:noVBand="0"/>
      </w:tblPr>
      <w:tblGrid>
        <w:gridCol w:w="9072"/>
      </w:tblGrid>
      <w:tr w:rsidR="00E0610E" w14:paraId="6B024CC7" w14:textId="77777777">
        <w:trPr>
          <w:trHeight w:val="320"/>
        </w:trPr>
        <w:tc>
          <w:tcPr>
            <w:tcW w:w="9072" w:type="dxa"/>
            <w:tcBorders>
              <w:top w:val="single" w:sz="6" w:space="0" w:color="auto"/>
              <w:left w:val="single" w:sz="6" w:space="0" w:color="auto"/>
              <w:right w:val="single" w:sz="6" w:space="0" w:color="auto"/>
            </w:tcBorders>
          </w:tcPr>
          <w:p w14:paraId="020A94FD" w14:textId="77777777" w:rsidR="00E0610E" w:rsidRDefault="00E0610E">
            <w:pPr>
              <w:pStyle w:val="Tabellovsk"/>
            </w:pPr>
            <w:r>
              <w:t>Sammendrag:</w:t>
            </w:r>
          </w:p>
        </w:tc>
      </w:tr>
      <w:tr w:rsidR="00E0610E" w:rsidRPr="00703F69" w14:paraId="2A5FCB12" w14:textId="77777777">
        <w:trPr>
          <w:trHeight w:val="5275"/>
        </w:trPr>
        <w:tc>
          <w:tcPr>
            <w:tcW w:w="9072" w:type="dxa"/>
            <w:tcBorders>
              <w:left w:val="single" w:sz="6" w:space="0" w:color="auto"/>
              <w:bottom w:val="single" w:sz="6" w:space="0" w:color="auto"/>
              <w:right w:val="single" w:sz="6" w:space="0" w:color="auto"/>
            </w:tcBorders>
          </w:tcPr>
          <w:p w14:paraId="52486834" w14:textId="77777777" w:rsidR="00E0610E" w:rsidRPr="00703F69" w:rsidRDefault="00E0610E">
            <w:bookmarkStart w:id="9" w:name="Sammendrag"/>
            <w:bookmarkEnd w:id="9"/>
          </w:p>
          <w:p w14:paraId="4ED3F68F" w14:textId="77777777" w:rsidR="00E0610E" w:rsidRDefault="00B70CE9" w:rsidP="009649C5">
            <w:pPr>
              <w:pStyle w:val="Comment"/>
            </w:pPr>
            <w:r w:rsidRPr="00703F69">
              <w:t xml:space="preserve">Skriv et kort sammendrag av </w:t>
            </w:r>
            <w:r w:rsidR="009649C5" w:rsidRPr="00703F69">
              <w:t xml:space="preserve">hva </w:t>
            </w:r>
            <w:r w:rsidR="00703F69" w:rsidRPr="00703F69">
              <w:t>du/</w:t>
            </w:r>
            <w:r w:rsidR="009649C5" w:rsidRPr="00703F69">
              <w:t>dere har utviklet</w:t>
            </w:r>
            <w:r w:rsidR="00660189" w:rsidRPr="00703F69">
              <w:t xml:space="preserve"> og hva denne rapporten handler om</w:t>
            </w:r>
          </w:p>
          <w:p w14:paraId="1D9F2DE7" w14:textId="77777777" w:rsidR="00432AC5" w:rsidRDefault="00432AC5" w:rsidP="009649C5">
            <w:pPr>
              <w:pStyle w:val="Comment"/>
            </w:pPr>
          </w:p>
          <w:p w14:paraId="3ED271AD" w14:textId="08A1DFF5" w:rsidR="00432AC5" w:rsidRPr="00432AC5" w:rsidRDefault="00432AC5" w:rsidP="009649C5">
            <w:pPr>
              <w:pStyle w:val="Comment"/>
              <w:rPr>
                <w:i w:val="0"/>
                <w:iCs/>
                <w:color w:val="000000" w:themeColor="text1"/>
              </w:rPr>
            </w:pPr>
            <w:r>
              <w:rPr>
                <w:i w:val="0"/>
                <w:iCs/>
                <w:color w:val="000000" w:themeColor="text1"/>
              </w:rPr>
              <w:t xml:space="preserve">Train </w:t>
            </w:r>
            <w:proofErr w:type="spellStart"/>
            <w:r>
              <w:rPr>
                <w:i w:val="0"/>
                <w:iCs/>
                <w:color w:val="000000" w:themeColor="text1"/>
              </w:rPr>
              <w:t>Dispatch</w:t>
            </w:r>
            <w:proofErr w:type="spellEnd"/>
            <w:r>
              <w:rPr>
                <w:i w:val="0"/>
                <w:iCs/>
                <w:color w:val="000000" w:themeColor="text1"/>
              </w:rPr>
              <w:t xml:space="preserve"> System er et program som lagrer og håndterer togavganger på en enkelt stasjon. Programmet holder orden på tognummer, avgangstid, forsinkelser, spor, linjenavn og destinasjon. </w:t>
            </w:r>
          </w:p>
        </w:tc>
      </w:tr>
    </w:tbl>
    <w:p w14:paraId="37FE477C" w14:textId="77777777" w:rsidR="00E0610E" w:rsidRPr="00703F69" w:rsidRDefault="00E0610E"/>
    <w:p w14:paraId="310920A3" w14:textId="77777777" w:rsidR="00E0610E" w:rsidRDefault="00E0610E">
      <w:pPr>
        <w:rPr>
          <w:lang w:val="de-DE"/>
        </w:rPr>
      </w:pPr>
    </w:p>
    <w:p w14:paraId="4635D6B8" w14:textId="77777777" w:rsidR="00E0610E" w:rsidRDefault="00E0610E">
      <w:pPr>
        <w:rPr>
          <w:lang w:val="de-DE"/>
        </w:rPr>
      </w:pPr>
    </w:p>
    <w:p w14:paraId="1A7B31F4" w14:textId="77777777" w:rsidR="001D6F9B" w:rsidRDefault="00E0610E">
      <w:pPr>
        <w:jc w:val="center"/>
        <w:rPr>
          <w:i/>
        </w:rPr>
      </w:pPr>
      <w:r>
        <w:rPr>
          <w:i/>
        </w:rPr>
        <w:t>Denne oppgaven er en besvarelse utført av student</w:t>
      </w:r>
      <w:r w:rsidR="00703F69">
        <w:rPr>
          <w:i/>
        </w:rPr>
        <w:t>(</w:t>
      </w:r>
      <w:r>
        <w:rPr>
          <w:i/>
        </w:rPr>
        <w:t>er</w:t>
      </w:r>
      <w:r w:rsidR="00703F69">
        <w:rPr>
          <w:i/>
        </w:rPr>
        <w:t>)</w:t>
      </w:r>
      <w:r>
        <w:rPr>
          <w:i/>
        </w:rPr>
        <w:t xml:space="preserve"> ved </w:t>
      </w:r>
      <w:r w:rsidR="009649C5">
        <w:rPr>
          <w:i/>
        </w:rPr>
        <w:t>NTNU</w:t>
      </w:r>
      <w:r>
        <w:rPr>
          <w:i/>
        </w:rPr>
        <w:t>.</w:t>
      </w:r>
    </w:p>
    <w:p w14:paraId="033820B5" w14:textId="77777777" w:rsidR="00E0610E" w:rsidRDefault="001D6F9B" w:rsidP="00FA69EA">
      <w:pPr>
        <w:pStyle w:val="Title"/>
      </w:pPr>
      <w:r>
        <w:br w:type="page"/>
      </w:r>
      <w:r w:rsidR="00FA69EA">
        <w:lastRenderedPageBreak/>
        <w:t>INNHOLD</w:t>
      </w:r>
    </w:p>
    <w:p w14:paraId="1B4B62AC" w14:textId="77777777" w:rsidR="00FA69EA" w:rsidRDefault="00FA69EA" w:rsidP="00FA69EA">
      <w:pPr>
        <w:pStyle w:val="Title"/>
      </w:pPr>
    </w:p>
    <w:p w14:paraId="623F4979" w14:textId="61164718" w:rsidR="00023B07" w:rsidRDefault="00FA69EA">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r>
        <w:fldChar w:fldCharType="begin"/>
      </w:r>
      <w:r>
        <w:instrText xml:space="preserve"> TOC \o "1-3" \h \z \u </w:instrText>
      </w:r>
      <w:r>
        <w:fldChar w:fldCharType="separate"/>
      </w:r>
      <w:hyperlink w:anchor="_Toc149558631" w:history="1">
        <w:r w:rsidR="00023B07" w:rsidRPr="003378EA">
          <w:rPr>
            <w:rStyle w:val="Hyperlink"/>
            <w:noProof/>
          </w:rPr>
          <w:t>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SAMMENDRAG</w:t>
        </w:r>
        <w:r w:rsidR="00023B07">
          <w:rPr>
            <w:noProof/>
            <w:webHidden/>
          </w:rPr>
          <w:tab/>
        </w:r>
        <w:r w:rsidR="00023B07">
          <w:rPr>
            <w:noProof/>
            <w:webHidden/>
          </w:rPr>
          <w:fldChar w:fldCharType="begin"/>
        </w:r>
        <w:r w:rsidR="00023B07">
          <w:rPr>
            <w:noProof/>
            <w:webHidden/>
          </w:rPr>
          <w:instrText xml:space="preserve"> PAGEREF _Toc149558631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30F28D03" w14:textId="39C7856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2" w:history="1">
        <w:r w:rsidR="00023B07" w:rsidRPr="003378EA">
          <w:rPr>
            <w:rStyle w:val="Hyperlink"/>
            <w:noProof/>
          </w:rPr>
          <w:t>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TERMINOLOGI</w:t>
        </w:r>
        <w:r w:rsidR="00023B07">
          <w:rPr>
            <w:noProof/>
            <w:webHidden/>
          </w:rPr>
          <w:tab/>
        </w:r>
        <w:r w:rsidR="00023B07">
          <w:rPr>
            <w:noProof/>
            <w:webHidden/>
          </w:rPr>
          <w:fldChar w:fldCharType="begin"/>
        </w:r>
        <w:r w:rsidR="00023B07">
          <w:rPr>
            <w:noProof/>
            <w:webHidden/>
          </w:rPr>
          <w:instrText xml:space="preserve"> PAGEREF _Toc149558632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64186EB3" w14:textId="793C58A0"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3" w:history="1">
        <w:r w:rsidR="00023B07" w:rsidRPr="003378EA">
          <w:rPr>
            <w:rStyle w:val="Hyperlink"/>
            <w:noProof/>
          </w:rPr>
          <w:t>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INNLEDNING – PROBLEMSTILLING</w:t>
        </w:r>
        <w:r w:rsidR="00023B07">
          <w:rPr>
            <w:noProof/>
            <w:webHidden/>
          </w:rPr>
          <w:tab/>
        </w:r>
        <w:r w:rsidR="00023B07">
          <w:rPr>
            <w:noProof/>
            <w:webHidden/>
          </w:rPr>
          <w:fldChar w:fldCharType="begin"/>
        </w:r>
        <w:r w:rsidR="00023B07">
          <w:rPr>
            <w:noProof/>
            <w:webHidden/>
          </w:rPr>
          <w:instrText xml:space="preserve"> PAGEREF _Toc149558633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85BB53A" w14:textId="13FA03E1"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4" w:history="1">
        <w:r w:rsidR="00023B07" w:rsidRPr="003378EA">
          <w:rPr>
            <w:rStyle w:val="Hyperlink"/>
            <w:noProof/>
          </w:rPr>
          <w:t>3.1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Bakgrunn/Formål og problemstilling</w:t>
        </w:r>
        <w:r w:rsidR="00023B07">
          <w:rPr>
            <w:noProof/>
            <w:webHidden/>
          </w:rPr>
          <w:tab/>
        </w:r>
        <w:r w:rsidR="00023B07">
          <w:rPr>
            <w:noProof/>
            <w:webHidden/>
          </w:rPr>
          <w:fldChar w:fldCharType="begin"/>
        </w:r>
        <w:r w:rsidR="00023B07">
          <w:rPr>
            <w:noProof/>
            <w:webHidden/>
          </w:rPr>
          <w:instrText xml:space="preserve"> PAGEREF _Toc149558634 \h </w:instrText>
        </w:r>
        <w:r w:rsidR="00023B07">
          <w:rPr>
            <w:noProof/>
            <w:webHidden/>
          </w:rPr>
        </w:r>
        <w:r w:rsidR="00023B07">
          <w:rPr>
            <w:noProof/>
            <w:webHidden/>
          </w:rPr>
          <w:fldChar w:fldCharType="separate"/>
        </w:r>
        <w:r w:rsidR="00023B07">
          <w:rPr>
            <w:noProof/>
            <w:webHidden/>
          </w:rPr>
          <w:t>1</w:t>
        </w:r>
        <w:r w:rsidR="00023B07">
          <w:rPr>
            <w:noProof/>
            <w:webHidden/>
          </w:rPr>
          <w:fldChar w:fldCharType="end"/>
        </w:r>
      </w:hyperlink>
    </w:p>
    <w:p w14:paraId="114430A3" w14:textId="47DB6BF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5" w:history="1">
        <w:r w:rsidR="00023B07" w:rsidRPr="003378EA">
          <w:rPr>
            <w:rStyle w:val="Hyperlink"/>
            <w:noProof/>
          </w:rPr>
          <w:t>3.2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Avgrensninger</w:t>
        </w:r>
        <w:r w:rsidR="00023B07">
          <w:rPr>
            <w:noProof/>
            <w:webHidden/>
          </w:rPr>
          <w:tab/>
        </w:r>
        <w:r w:rsidR="00023B07">
          <w:rPr>
            <w:noProof/>
            <w:webHidden/>
          </w:rPr>
          <w:fldChar w:fldCharType="begin"/>
        </w:r>
        <w:r w:rsidR="00023B07">
          <w:rPr>
            <w:noProof/>
            <w:webHidden/>
          </w:rPr>
          <w:instrText xml:space="preserve"> PAGEREF _Toc149558635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000AAA65" w14:textId="538F6B0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6" w:history="1">
        <w:r w:rsidR="00023B07" w:rsidRPr="003378EA">
          <w:rPr>
            <w:rStyle w:val="Hyperlink"/>
            <w:noProof/>
          </w:rPr>
          <w:t>3.3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Begreper/Ordliste</w:t>
        </w:r>
        <w:r w:rsidR="00023B07">
          <w:rPr>
            <w:noProof/>
            <w:webHidden/>
          </w:rPr>
          <w:tab/>
        </w:r>
        <w:r w:rsidR="00023B07">
          <w:rPr>
            <w:noProof/>
            <w:webHidden/>
          </w:rPr>
          <w:fldChar w:fldCharType="begin"/>
        </w:r>
        <w:r w:rsidR="00023B07">
          <w:rPr>
            <w:noProof/>
            <w:webHidden/>
          </w:rPr>
          <w:instrText xml:space="preserve"> PAGEREF _Toc149558636 \h </w:instrText>
        </w:r>
        <w:r w:rsidR="00023B07">
          <w:rPr>
            <w:noProof/>
            <w:webHidden/>
          </w:rPr>
        </w:r>
        <w:r w:rsidR="00023B07">
          <w:rPr>
            <w:noProof/>
            <w:webHidden/>
          </w:rPr>
          <w:fldChar w:fldCharType="separate"/>
        </w:r>
        <w:r w:rsidR="00023B07">
          <w:rPr>
            <w:noProof/>
            <w:webHidden/>
          </w:rPr>
          <w:t>2</w:t>
        </w:r>
        <w:r w:rsidR="00023B07">
          <w:rPr>
            <w:noProof/>
            <w:webHidden/>
          </w:rPr>
          <w:fldChar w:fldCharType="end"/>
        </w:r>
      </w:hyperlink>
    </w:p>
    <w:p w14:paraId="34379B9D" w14:textId="0433D7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7" w:history="1">
        <w:r w:rsidR="00023B07" w:rsidRPr="003378EA">
          <w:rPr>
            <w:rStyle w:val="Hyperlink"/>
            <w:noProof/>
          </w:rPr>
          <w:t>3.4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Rapportens oppbygning</w:t>
        </w:r>
        <w:r w:rsidR="00023B07">
          <w:rPr>
            <w:noProof/>
            <w:webHidden/>
          </w:rPr>
          <w:tab/>
        </w:r>
        <w:r w:rsidR="00023B07">
          <w:rPr>
            <w:noProof/>
            <w:webHidden/>
          </w:rPr>
          <w:fldChar w:fldCharType="begin"/>
        </w:r>
        <w:r w:rsidR="00023B07">
          <w:rPr>
            <w:noProof/>
            <w:webHidden/>
          </w:rPr>
          <w:instrText xml:space="preserve"> PAGEREF _Toc149558637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5459B558" w14:textId="5A2A48B1"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8" w:history="1">
        <w:r w:rsidR="00023B07" w:rsidRPr="003378EA">
          <w:rPr>
            <w:rStyle w:val="Hyperlink"/>
            <w:noProof/>
          </w:rPr>
          <w:t>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BAKGRUNN - TEORETISK GRUNNLAG</w:t>
        </w:r>
        <w:r w:rsidR="00023B07">
          <w:rPr>
            <w:noProof/>
            <w:webHidden/>
          </w:rPr>
          <w:tab/>
        </w:r>
        <w:r w:rsidR="00023B07">
          <w:rPr>
            <w:noProof/>
            <w:webHidden/>
          </w:rPr>
          <w:fldChar w:fldCharType="begin"/>
        </w:r>
        <w:r w:rsidR="00023B07">
          <w:rPr>
            <w:noProof/>
            <w:webHidden/>
          </w:rPr>
          <w:instrText xml:space="preserve"> PAGEREF _Toc149558638 \h </w:instrText>
        </w:r>
        <w:r w:rsidR="00023B07">
          <w:rPr>
            <w:noProof/>
            <w:webHidden/>
          </w:rPr>
        </w:r>
        <w:r w:rsidR="00023B07">
          <w:rPr>
            <w:noProof/>
            <w:webHidden/>
          </w:rPr>
          <w:fldChar w:fldCharType="separate"/>
        </w:r>
        <w:r w:rsidR="00023B07">
          <w:rPr>
            <w:noProof/>
            <w:webHidden/>
          </w:rPr>
          <w:t>3</w:t>
        </w:r>
        <w:r w:rsidR="00023B07">
          <w:rPr>
            <w:noProof/>
            <w:webHidden/>
          </w:rPr>
          <w:fldChar w:fldCharType="end"/>
        </w:r>
      </w:hyperlink>
    </w:p>
    <w:p w14:paraId="108EDA3F" w14:textId="4352C63E"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39" w:history="1">
        <w:r w:rsidR="00023B07" w:rsidRPr="003378EA">
          <w:rPr>
            <w:rStyle w:val="Hyperlink"/>
            <w:noProof/>
          </w:rPr>
          <w:t>4.1</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Abstrahering</w:t>
        </w:r>
        <w:r w:rsidR="00023B07">
          <w:rPr>
            <w:noProof/>
            <w:webHidden/>
          </w:rPr>
          <w:tab/>
        </w:r>
        <w:r w:rsidR="00023B07">
          <w:rPr>
            <w:noProof/>
            <w:webHidden/>
          </w:rPr>
          <w:fldChar w:fldCharType="begin"/>
        </w:r>
        <w:r w:rsidR="00023B07">
          <w:rPr>
            <w:noProof/>
            <w:webHidden/>
          </w:rPr>
          <w:instrText xml:space="preserve"> PAGEREF _Toc149558639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3575E3B" w14:textId="0AC7B95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0" w:history="1">
        <w:r w:rsidR="00023B07" w:rsidRPr="003378EA">
          <w:rPr>
            <w:rStyle w:val="Hyperlink"/>
            <w:noProof/>
          </w:rPr>
          <w:t>4.2</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Modularisering</w:t>
        </w:r>
        <w:r w:rsidR="00023B07">
          <w:rPr>
            <w:noProof/>
            <w:webHidden/>
          </w:rPr>
          <w:tab/>
        </w:r>
        <w:r w:rsidR="00023B07">
          <w:rPr>
            <w:noProof/>
            <w:webHidden/>
          </w:rPr>
          <w:fldChar w:fldCharType="begin"/>
        </w:r>
        <w:r w:rsidR="00023B07">
          <w:rPr>
            <w:noProof/>
            <w:webHidden/>
          </w:rPr>
          <w:instrText xml:space="preserve"> PAGEREF _Toc149558640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59C6D1E0" w14:textId="261A9555"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1" w:history="1">
        <w:r w:rsidR="00023B07" w:rsidRPr="003378EA">
          <w:rPr>
            <w:rStyle w:val="Hyperlink"/>
            <w:noProof/>
          </w:rPr>
          <w:t>4.3</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Coupling</w:t>
        </w:r>
        <w:r w:rsidR="00023B07">
          <w:rPr>
            <w:noProof/>
            <w:webHidden/>
          </w:rPr>
          <w:tab/>
        </w:r>
        <w:r w:rsidR="00023B07">
          <w:rPr>
            <w:noProof/>
            <w:webHidden/>
          </w:rPr>
          <w:fldChar w:fldCharType="begin"/>
        </w:r>
        <w:r w:rsidR="00023B07">
          <w:rPr>
            <w:noProof/>
            <w:webHidden/>
          </w:rPr>
          <w:instrText xml:space="preserve"> PAGEREF _Toc149558641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3B6E736A" w14:textId="6E779099"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2" w:history="1">
        <w:r w:rsidR="00023B07" w:rsidRPr="003378EA">
          <w:rPr>
            <w:rStyle w:val="Hyperlink"/>
            <w:noProof/>
          </w:rPr>
          <w:t>4.4</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Cohesion</w:t>
        </w:r>
        <w:r w:rsidR="00023B07">
          <w:rPr>
            <w:noProof/>
            <w:webHidden/>
          </w:rPr>
          <w:tab/>
        </w:r>
        <w:r w:rsidR="00023B07">
          <w:rPr>
            <w:noProof/>
            <w:webHidden/>
          </w:rPr>
          <w:fldChar w:fldCharType="begin"/>
        </w:r>
        <w:r w:rsidR="00023B07">
          <w:rPr>
            <w:noProof/>
            <w:webHidden/>
          </w:rPr>
          <w:instrText xml:space="preserve"> PAGEREF _Toc149558642 \h </w:instrText>
        </w:r>
        <w:r w:rsidR="00023B07">
          <w:rPr>
            <w:noProof/>
            <w:webHidden/>
          </w:rPr>
        </w:r>
        <w:r w:rsidR="00023B07">
          <w:rPr>
            <w:noProof/>
            <w:webHidden/>
          </w:rPr>
          <w:fldChar w:fldCharType="separate"/>
        </w:r>
        <w:r w:rsidR="00023B07">
          <w:rPr>
            <w:noProof/>
            <w:webHidden/>
          </w:rPr>
          <w:t>4</w:t>
        </w:r>
        <w:r w:rsidR="00023B07">
          <w:rPr>
            <w:noProof/>
            <w:webHidden/>
          </w:rPr>
          <w:fldChar w:fldCharType="end"/>
        </w:r>
      </w:hyperlink>
    </w:p>
    <w:p w14:paraId="174E78B6" w14:textId="67C164EB"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3" w:history="1">
        <w:r w:rsidR="00023B07" w:rsidRPr="003378EA">
          <w:rPr>
            <w:rStyle w:val="Hyperlink"/>
            <w:noProof/>
          </w:rPr>
          <w:t>4.5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Refaktorering</w:t>
        </w:r>
        <w:r w:rsidR="00023B07">
          <w:rPr>
            <w:noProof/>
            <w:webHidden/>
          </w:rPr>
          <w:tab/>
        </w:r>
        <w:r w:rsidR="00023B07">
          <w:rPr>
            <w:noProof/>
            <w:webHidden/>
          </w:rPr>
          <w:fldChar w:fldCharType="begin"/>
        </w:r>
        <w:r w:rsidR="00023B07">
          <w:rPr>
            <w:noProof/>
            <w:webHidden/>
          </w:rPr>
          <w:instrText xml:space="preserve"> PAGEREF _Toc149558643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879915E" w14:textId="6E0BCE7A"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4" w:history="1">
        <w:r w:rsidR="00023B07" w:rsidRPr="003378EA">
          <w:rPr>
            <w:rStyle w:val="Hyperlink"/>
            <w:noProof/>
          </w:rPr>
          <w:t>4.6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Defensiv programmering</w:t>
        </w:r>
        <w:r w:rsidR="00023B07">
          <w:rPr>
            <w:noProof/>
            <w:webHidden/>
          </w:rPr>
          <w:tab/>
        </w:r>
        <w:r w:rsidR="00023B07">
          <w:rPr>
            <w:noProof/>
            <w:webHidden/>
          </w:rPr>
          <w:fldChar w:fldCharType="begin"/>
        </w:r>
        <w:r w:rsidR="00023B07">
          <w:rPr>
            <w:noProof/>
            <w:webHidden/>
          </w:rPr>
          <w:instrText xml:space="preserve"> PAGEREF _Toc149558644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2ACAA648" w14:textId="48E0BD12" w:rsidR="00023B07" w:rsidRDefault="00000000">
      <w:pPr>
        <w:pStyle w:val="TOC2"/>
        <w:tabs>
          <w:tab w:val="left" w:pos="96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5" w:history="1">
        <w:r w:rsidR="00023B07" w:rsidRPr="003378EA">
          <w:rPr>
            <w:rStyle w:val="Hyperlink"/>
            <w:noProof/>
          </w:rPr>
          <w:t>4.7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Lambda uttrykk</w:t>
        </w:r>
        <w:r w:rsidR="00023B07">
          <w:rPr>
            <w:noProof/>
            <w:webHidden/>
          </w:rPr>
          <w:tab/>
        </w:r>
        <w:r w:rsidR="00023B07">
          <w:rPr>
            <w:noProof/>
            <w:webHidden/>
          </w:rPr>
          <w:fldChar w:fldCharType="begin"/>
        </w:r>
        <w:r w:rsidR="00023B07">
          <w:rPr>
            <w:noProof/>
            <w:webHidden/>
          </w:rPr>
          <w:instrText xml:space="preserve"> PAGEREF _Toc149558645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3B59D78C" w14:textId="03BFA5A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6" w:history="1">
        <w:r w:rsidR="00023B07" w:rsidRPr="003378EA">
          <w:rPr>
            <w:rStyle w:val="Hyperlink"/>
            <w:noProof/>
          </w:rPr>
          <w:t>5</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METODE – DESIGN</w:t>
        </w:r>
        <w:r w:rsidR="00023B07">
          <w:rPr>
            <w:noProof/>
            <w:webHidden/>
          </w:rPr>
          <w:tab/>
        </w:r>
        <w:r w:rsidR="00023B07">
          <w:rPr>
            <w:noProof/>
            <w:webHidden/>
          </w:rPr>
          <w:fldChar w:fldCharType="begin"/>
        </w:r>
        <w:r w:rsidR="00023B07">
          <w:rPr>
            <w:noProof/>
            <w:webHidden/>
          </w:rPr>
          <w:instrText xml:space="preserve"> PAGEREF _Toc149558646 \h </w:instrText>
        </w:r>
        <w:r w:rsidR="00023B07">
          <w:rPr>
            <w:noProof/>
            <w:webHidden/>
          </w:rPr>
        </w:r>
        <w:r w:rsidR="00023B07">
          <w:rPr>
            <w:noProof/>
            <w:webHidden/>
          </w:rPr>
          <w:fldChar w:fldCharType="separate"/>
        </w:r>
        <w:r w:rsidR="00023B07">
          <w:rPr>
            <w:noProof/>
            <w:webHidden/>
          </w:rPr>
          <w:t>5</w:t>
        </w:r>
        <w:r w:rsidR="00023B07">
          <w:rPr>
            <w:noProof/>
            <w:webHidden/>
          </w:rPr>
          <w:fldChar w:fldCharType="end"/>
        </w:r>
      </w:hyperlink>
    </w:p>
    <w:p w14:paraId="00AEE2F7" w14:textId="1BA315C3"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7" w:history="1">
        <w:r w:rsidR="00023B07" w:rsidRPr="003378EA">
          <w:rPr>
            <w:rStyle w:val="Hyperlink"/>
            <w:noProof/>
          </w:rPr>
          <w:t>6</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RESULTATER</w:t>
        </w:r>
        <w:r w:rsidR="00023B07">
          <w:rPr>
            <w:noProof/>
            <w:webHidden/>
          </w:rPr>
          <w:tab/>
        </w:r>
        <w:r w:rsidR="00023B07">
          <w:rPr>
            <w:noProof/>
            <w:webHidden/>
          </w:rPr>
          <w:fldChar w:fldCharType="begin"/>
        </w:r>
        <w:r w:rsidR="00023B07">
          <w:rPr>
            <w:noProof/>
            <w:webHidden/>
          </w:rPr>
          <w:instrText xml:space="preserve"> PAGEREF _Toc149558647 \h </w:instrText>
        </w:r>
        <w:r w:rsidR="00023B07">
          <w:rPr>
            <w:noProof/>
            <w:webHidden/>
          </w:rPr>
        </w:r>
        <w:r w:rsidR="00023B07">
          <w:rPr>
            <w:noProof/>
            <w:webHidden/>
          </w:rPr>
          <w:fldChar w:fldCharType="separate"/>
        </w:r>
        <w:r w:rsidR="00023B07">
          <w:rPr>
            <w:noProof/>
            <w:webHidden/>
          </w:rPr>
          <w:t>6</w:t>
        </w:r>
        <w:r w:rsidR="00023B07">
          <w:rPr>
            <w:noProof/>
            <w:webHidden/>
          </w:rPr>
          <w:fldChar w:fldCharType="end"/>
        </w:r>
      </w:hyperlink>
    </w:p>
    <w:p w14:paraId="5045CDAF" w14:textId="33DF9D3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8" w:history="1">
        <w:r w:rsidR="00023B07" w:rsidRPr="003378EA">
          <w:rPr>
            <w:rStyle w:val="Hyperlink"/>
            <w:noProof/>
          </w:rPr>
          <w:t>7</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DRØFTING</w:t>
        </w:r>
        <w:r w:rsidR="00023B07">
          <w:rPr>
            <w:noProof/>
            <w:webHidden/>
          </w:rPr>
          <w:tab/>
        </w:r>
        <w:r w:rsidR="00023B07">
          <w:rPr>
            <w:noProof/>
            <w:webHidden/>
          </w:rPr>
          <w:fldChar w:fldCharType="begin"/>
        </w:r>
        <w:r w:rsidR="00023B07">
          <w:rPr>
            <w:noProof/>
            <w:webHidden/>
          </w:rPr>
          <w:instrText xml:space="preserve"> PAGEREF _Toc149558648 \h </w:instrText>
        </w:r>
        <w:r w:rsidR="00023B07">
          <w:rPr>
            <w:noProof/>
            <w:webHidden/>
          </w:rPr>
        </w:r>
        <w:r w:rsidR="00023B07">
          <w:rPr>
            <w:noProof/>
            <w:webHidden/>
          </w:rPr>
          <w:fldChar w:fldCharType="separate"/>
        </w:r>
        <w:r w:rsidR="00023B07">
          <w:rPr>
            <w:noProof/>
            <w:webHidden/>
          </w:rPr>
          <w:t>7</w:t>
        </w:r>
        <w:r w:rsidR="00023B07">
          <w:rPr>
            <w:noProof/>
            <w:webHidden/>
          </w:rPr>
          <w:fldChar w:fldCharType="end"/>
        </w:r>
      </w:hyperlink>
    </w:p>
    <w:p w14:paraId="20F09602" w14:textId="316B33CA"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49" w:history="1">
        <w:r w:rsidR="00023B07" w:rsidRPr="003378EA">
          <w:rPr>
            <w:rStyle w:val="Hyperlink"/>
            <w:noProof/>
          </w:rPr>
          <w:t>8</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KONKLUSJON - ERFARING</w:t>
        </w:r>
        <w:r w:rsidR="00023B07">
          <w:rPr>
            <w:noProof/>
            <w:webHidden/>
          </w:rPr>
          <w:tab/>
        </w:r>
        <w:r w:rsidR="00023B07">
          <w:rPr>
            <w:noProof/>
            <w:webHidden/>
          </w:rPr>
          <w:fldChar w:fldCharType="begin"/>
        </w:r>
        <w:r w:rsidR="00023B07">
          <w:rPr>
            <w:noProof/>
            <w:webHidden/>
          </w:rPr>
          <w:instrText xml:space="preserve"> PAGEREF _Toc149558649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8B78B17" w14:textId="4305BF7F" w:rsidR="00023B07" w:rsidRDefault="00000000">
      <w:pPr>
        <w:pStyle w:val="TOC1"/>
        <w:tabs>
          <w:tab w:val="left" w:pos="40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0" w:history="1">
        <w:r w:rsidR="00023B07" w:rsidRPr="003378EA">
          <w:rPr>
            <w:rStyle w:val="Hyperlink"/>
            <w:noProof/>
          </w:rPr>
          <w:t>9</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REFERANSER</w:t>
        </w:r>
        <w:r w:rsidR="00023B07">
          <w:rPr>
            <w:noProof/>
            <w:webHidden/>
          </w:rPr>
          <w:tab/>
        </w:r>
        <w:r w:rsidR="00023B07">
          <w:rPr>
            <w:noProof/>
            <w:webHidden/>
          </w:rPr>
          <w:fldChar w:fldCharType="begin"/>
        </w:r>
        <w:r w:rsidR="00023B07">
          <w:rPr>
            <w:noProof/>
            <w:webHidden/>
          </w:rPr>
          <w:instrText xml:space="preserve"> PAGEREF _Toc149558650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445FCC52" w14:textId="396B6FED" w:rsidR="00023B07" w:rsidRDefault="00000000">
      <w:pPr>
        <w:pStyle w:val="TOC1"/>
        <w:tabs>
          <w:tab w:val="left" w:pos="720"/>
          <w:tab w:val="right" w:leader="dot" w:pos="9060"/>
        </w:tabs>
        <w:rPr>
          <w:rFonts w:asciiTheme="minorHAnsi" w:eastAsiaTheme="minorEastAsia" w:hAnsiTheme="minorHAnsi" w:cstheme="minorBidi"/>
          <w:noProof/>
          <w:kern w:val="2"/>
          <w:sz w:val="24"/>
          <w:szCs w:val="24"/>
          <w:lang w:val="en-NO" w:eastAsia="en-GB"/>
          <w14:ligatures w14:val="standardContextual"/>
        </w:rPr>
      </w:pPr>
      <w:hyperlink w:anchor="_Toc149558651" w:history="1">
        <w:r w:rsidR="00023B07" w:rsidRPr="003378EA">
          <w:rPr>
            <w:rStyle w:val="Hyperlink"/>
            <w:noProof/>
          </w:rPr>
          <w:t>10</w:t>
        </w:r>
        <w:r w:rsidR="00023B07">
          <w:rPr>
            <w:rFonts w:asciiTheme="minorHAnsi" w:eastAsiaTheme="minorEastAsia" w:hAnsiTheme="minorHAnsi" w:cstheme="minorBidi"/>
            <w:noProof/>
            <w:kern w:val="2"/>
            <w:sz w:val="24"/>
            <w:szCs w:val="24"/>
            <w:lang w:val="en-NO" w:eastAsia="en-GB"/>
            <w14:ligatures w14:val="standardContextual"/>
          </w:rPr>
          <w:tab/>
        </w:r>
        <w:r w:rsidR="00023B07" w:rsidRPr="003378EA">
          <w:rPr>
            <w:rStyle w:val="Hyperlink"/>
            <w:noProof/>
          </w:rPr>
          <w:t>VEDLEGG</w:t>
        </w:r>
        <w:r w:rsidR="00023B07">
          <w:rPr>
            <w:noProof/>
            <w:webHidden/>
          </w:rPr>
          <w:tab/>
        </w:r>
        <w:r w:rsidR="00023B07">
          <w:rPr>
            <w:noProof/>
            <w:webHidden/>
          </w:rPr>
          <w:fldChar w:fldCharType="begin"/>
        </w:r>
        <w:r w:rsidR="00023B07">
          <w:rPr>
            <w:noProof/>
            <w:webHidden/>
          </w:rPr>
          <w:instrText xml:space="preserve"> PAGEREF _Toc149558651 \h </w:instrText>
        </w:r>
        <w:r w:rsidR="00023B07">
          <w:rPr>
            <w:noProof/>
            <w:webHidden/>
          </w:rPr>
        </w:r>
        <w:r w:rsidR="00023B07">
          <w:rPr>
            <w:noProof/>
            <w:webHidden/>
          </w:rPr>
          <w:fldChar w:fldCharType="separate"/>
        </w:r>
        <w:r w:rsidR="00023B07">
          <w:rPr>
            <w:noProof/>
            <w:webHidden/>
          </w:rPr>
          <w:t>8</w:t>
        </w:r>
        <w:r w:rsidR="00023B07">
          <w:rPr>
            <w:noProof/>
            <w:webHidden/>
          </w:rPr>
          <w:fldChar w:fldCharType="end"/>
        </w:r>
      </w:hyperlink>
    </w:p>
    <w:p w14:paraId="3D87D7FC" w14:textId="2A2E2CE6" w:rsidR="00FA69EA" w:rsidRDefault="00FA69EA" w:rsidP="00FA69EA">
      <w:pPr>
        <w:pStyle w:val="Title"/>
      </w:pPr>
      <w:r>
        <w:fldChar w:fldCharType="end"/>
      </w:r>
    </w:p>
    <w:p w14:paraId="1F75C2BA" w14:textId="77777777" w:rsidR="000551FF" w:rsidRDefault="000551FF" w:rsidP="000551FF">
      <w:pPr>
        <w:pStyle w:val="Comment"/>
      </w:pPr>
      <w:r>
        <w:t xml:space="preserve">[Denne rapporten inneholder ferdigdefinerte </w:t>
      </w:r>
      <w:r w:rsidRPr="00703F69">
        <w:rPr>
          <w:b/>
          <w:bCs/>
        </w:rPr>
        <w:t>stiler</w:t>
      </w:r>
      <w:r>
        <w:t xml:space="preserve"> som </w:t>
      </w:r>
      <w:r w:rsidR="00392EB8">
        <w:t>du/</w:t>
      </w:r>
      <w:r>
        <w:t>dere kan benytte for de mest vanlige avsnittene. Følgende stiler er definert:</w:t>
      </w:r>
    </w:p>
    <w:p w14:paraId="03BC2DCB" w14:textId="77777777" w:rsidR="000551FF" w:rsidRDefault="000551FF" w:rsidP="000551FF">
      <w:pPr>
        <w:pStyle w:val="Comment"/>
      </w:pPr>
      <w:r>
        <w:t>Heading 1</w:t>
      </w:r>
      <w:r>
        <w:tab/>
        <w:t>Overskrift på nivå 1</w:t>
      </w:r>
    </w:p>
    <w:p w14:paraId="65357E84" w14:textId="77777777" w:rsidR="000551FF" w:rsidRDefault="000551FF" w:rsidP="000551FF">
      <w:pPr>
        <w:pStyle w:val="Comment"/>
      </w:pPr>
      <w:r>
        <w:t>Heading 2</w:t>
      </w:r>
      <w:r>
        <w:tab/>
        <w:t>Overskrift på nivå 2</w:t>
      </w:r>
    </w:p>
    <w:p w14:paraId="50436984" w14:textId="77777777" w:rsidR="000551FF" w:rsidRDefault="000551FF" w:rsidP="000551FF">
      <w:pPr>
        <w:pStyle w:val="Comment"/>
      </w:pPr>
      <w:r>
        <w:t>Heading 3</w:t>
      </w:r>
      <w:r>
        <w:tab/>
        <w:t>Overskrift på nivå 3</w:t>
      </w:r>
    </w:p>
    <w:p w14:paraId="4533C572" w14:textId="77777777" w:rsidR="000551FF" w:rsidRDefault="00703F69" w:rsidP="000551FF">
      <w:pPr>
        <w:pStyle w:val="Comment"/>
      </w:pPr>
      <w:r>
        <w:t>Brødtekst</w:t>
      </w:r>
      <w:r w:rsidR="000551FF">
        <w:tab/>
        <w:t xml:space="preserve">Standard tekst i et avsnitt. Benytt denne for </w:t>
      </w:r>
      <w:proofErr w:type="gramStart"/>
      <w:r w:rsidR="000551FF">
        <w:t>all ”vanlig</w:t>
      </w:r>
      <w:proofErr w:type="gramEnd"/>
      <w:r w:rsidR="000551FF">
        <w:t>” tekst</w:t>
      </w:r>
    </w:p>
    <w:p w14:paraId="6E2A6DBE" w14:textId="77777777" w:rsidR="000551FF" w:rsidRDefault="000551FF" w:rsidP="000551FF">
      <w:pPr>
        <w:pStyle w:val="Comment"/>
      </w:pPr>
      <w:r>
        <w:t>Definition</w:t>
      </w:r>
      <w:r>
        <w:tab/>
        <w:t xml:space="preserve">Benyttes hovedsakelig i </w:t>
      </w:r>
      <w:proofErr w:type="gramStart"/>
      <w:r>
        <w:t>avsnittet ”TERMINOLOGI</w:t>
      </w:r>
      <w:proofErr w:type="gramEnd"/>
      <w:r>
        <w:t>”</w:t>
      </w:r>
    </w:p>
    <w:p w14:paraId="6CC10F3A" w14:textId="77777777" w:rsidR="00E372F5" w:rsidRDefault="00E372F5" w:rsidP="000551FF">
      <w:pPr>
        <w:pStyle w:val="Comment"/>
      </w:pPr>
      <w:r>
        <w:t>References</w:t>
      </w:r>
      <w:r>
        <w:tab/>
        <w:t>Benyttes i REFERANSER-avsnittet.</w:t>
      </w:r>
    </w:p>
    <w:p w14:paraId="457211FD" w14:textId="77777777" w:rsidR="00ED58B6" w:rsidRDefault="000551FF" w:rsidP="000551FF">
      <w:pPr>
        <w:pStyle w:val="Comment"/>
      </w:pPr>
      <w:proofErr w:type="spellStart"/>
      <w:r>
        <w:t>Comment</w:t>
      </w:r>
      <w:proofErr w:type="spellEnd"/>
      <w:r>
        <w:tab/>
        <w:t>Denne grønne teksten. Fjern all tekst av denne typen i rapporten.</w:t>
      </w:r>
      <w:r w:rsidR="000674E9">
        <w:t>]</w:t>
      </w:r>
    </w:p>
    <w:p w14:paraId="442902BB" w14:textId="77777777" w:rsidR="007E13C7" w:rsidRDefault="007E13C7" w:rsidP="007E13C7">
      <w:pPr>
        <w:pStyle w:val="BodyText"/>
      </w:pPr>
    </w:p>
    <w:p w14:paraId="745AA861" w14:textId="77777777" w:rsidR="007E13C7" w:rsidRDefault="007E13C7" w:rsidP="007E13C7">
      <w:pPr>
        <w:pStyle w:val="BodyText"/>
      </w:pPr>
    </w:p>
    <w:p w14:paraId="54FA9962" w14:textId="77777777" w:rsidR="007E13C7" w:rsidRDefault="007E13C7" w:rsidP="007E13C7">
      <w:pPr>
        <w:pStyle w:val="BodyText"/>
      </w:pPr>
    </w:p>
    <w:p w14:paraId="2CDB2017" w14:textId="77777777" w:rsidR="007E13C7" w:rsidRDefault="007E13C7" w:rsidP="007E13C7">
      <w:pPr>
        <w:pStyle w:val="BodyText"/>
        <w:sectPr w:rsidR="007E13C7" w:rsidSect="001D519E">
          <w:headerReference w:type="default" r:id="rId8"/>
          <w:footerReference w:type="default" r:id="rId9"/>
          <w:headerReference w:type="first" r:id="rId10"/>
          <w:footerReference w:type="first" r:id="rId11"/>
          <w:pgSz w:w="11906" w:h="16838" w:code="9"/>
          <w:pgMar w:top="1418" w:right="1418" w:bottom="1418" w:left="1418" w:header="709" w:footer="454" w:gutter="0"/>
          <w:cols w:space="708"/>
          <w:titlePg/>
        </w:sectPr>
      </w:pPr>
    </w:p>
    <w:p w14:paraId="6D6AE3E0" w14:textId="77777777" w:rsidR="00FA69EA" w:rsidRDefault="00FA69EA" w:rsidP="00ED58B6">
      <w:pPr>
        <w:pStyle w:val="Heading1"/>
      </w:pPr>
      <w:bookmarkStart w:id="10" w:name="_Toc149558631"/>
      <w:r>
        <w:lastRenderedPageBreak/>
        <w:t>SAMMENDRAG</w:t>
      </w:r>
      <w:bookmarkEnd w:id="10"/>
    </w:p>
    <w:p w14:paraId="38B4FA31" w14:textId="77777777" w:rsidR="000551FF" w:rsidRDefault="000551FF" w:rsidP="000551FF">
      <w:pPr>
        <w:pStyle w:val="BodyText"/>
      </w:pPr>
    </w:p>
    <w:p w14:paraId="11EF0059" w14:textId="77777777" w:rsidR="00FA69EA" w:rsidRDefault="000551FF" w:rsidP="000551FF">
      <w:pPr>
        <w:pStyle w:val="Comment"/>
      </w:pPr>
      <w:r>
        <w:t>[</w:t>
      </w:r>
      <w:r w:rsidR="00FA69EA">
        <w:t>Et kortfattet sammendrag (abstrakt) av rapporten; om hensikt, oppgave, omfang, framgangsmåte, resultater og konklusjoner.</w:t>
      </w:r>
    </w:p>
    <w:p w14:paraId="18ED01F1" w14:textId="77777777" w:rsidR="00FA69EA" w:rsidRDefault="00FA69EA" w:rsidP="00381F01">
      <w:pPr>
        <w:pStyle w:val="Comment"/>
      </w:pPr>
      <w:r w:rsidRPr="00381F01">
        <w:rPr>
          <w:b/>
        </w:rPr>
        <w:t>Kommentar</w:t>
      </w:r>
      <w:r>
        <w:t>: Et sammendrag er som regel lurest å skrive til slutt.</w:t>
      </w:r>
      <w:r w:rsidR="00453BD5">
        <w:t xml:space="preserve"> Gi her en kort oppsummering av hva rapporten inneholder. For </w:t>
      </w:r>
      <w:proofErr w:type="gramStart"/>
      <w:r w:rsidR="00453BD5">
        <w:t>eksempel :</w:t>
      </w:r>
      <w:proofErr w:type="gramEnd"/>
      <w:r w:rsidR="00453BD5">
        <w:t xml:space="preserve"> Denne rapporten er besvarelsen til obligator</w:t>
      </w:r>
      <w:r w:rsidR="00D10861">
        <w:t>isk innlevering</w:t>
      </w:r>
      <w:r w:rsidR="009649C5">
        <w:t xml:space="preserve"> i faget </w:t>
      </w:r>
      <w:r w:rsidR="00703F69">
        <w:t>IDAT...</w:t>
      </w:r>
      <w:r w:rsidR="00453BD5">
        <w:t xml:space="preserve"> Programmering…..</w:t>
      </w:r>
      <w:r w:rsidR="000551FF">
        <w:t>]</w:t>
      </w:r>
    </w:p>
    <w:p w14:paraId="1059B948" w14:textId="3DBEB1BE" w:rsidR="003D2DB2" w:rsidRDefault="004179C5" w:rsidP="00381F01">
      <w:pPr>
        <w:pStyle w:val="Comment"/>
        <w:rPr>
          <w:i w:val="0"/>
          <w:iCs/>
          <w:color w:val="auto"/>
        </w:rPr>
      </w:pPr>
      <w:r>
        <w:rPr>
          <w:i w:val="0"/>
          <w:iCs/>
          <w:color w:val="auto"/>
        </w:rPr>
        <w:t xml:space="preserve">Denne rapporten er besvarelsen til obligatorisk innlevering i faget IDATG1003 Programmering 1. </w:t>
      </w:r>
      <w:r w:rsidR="004B4C88">
        <w:rPr>
          <w:i w:val="0"/>
          <w:iCs/>
          <w:color w:val="auto"/>
        </w:rPr>
        <w:t xml:space="preserve">Hensikten med denne rapporten er å presentere oppgaven, </w:t>
      </w:r>
      <w:r w:rsidR="00D0071B">
        <w:rPr>
          <w:i w:val="0"/>
          <w:iCs/>
          <w:color w:val="auto"/>
        </w:rPr>
        <w:t>fremgangsmåte</w:t>
      </w:r>
      <w:r w:rsidR="00316076">
        <w:rPr>
          <w:i w:val="0"/>
          <w:iCs/>
          <w:color w:val="auto"/>
        </w:rPr>
        <w:t>n</w:t>
      </w:r>
      <w:r w:rsidR="00D0071B">
        <w:rPr>
          <w:i w:val="0"/>
          <w:iCs/>
          <w:color w:val="auto"/>
        </w:rPr>
        <w:t xml:space="preserve"> og resultatene fra</w:t>
      </w:r>
      <w:r w:rsidR="0006317D">
        <w:rPr>
          <w:i w:val="0"/>
          <w:iCs/>
          <w:color w:val="auto"/>
        </w:rPr>
        <w:t xml:space="preserve"> løsningen av</w:t>
      </w:r>
      <w:r w:rsidR="00D0071B">
        <w:rPr>
          <w:i w:val="0"/>
          <w:iCs/>
          <w:color w:val="auto"/>
        </w:rPr>
        <w:t xml:space="preserve"> oppgaven på en ryddig og oversiktlig måte.</w:t>
      </w:r>
      <w:r w:rsidR="00011FEB">
        <w:rPr>
          <w:i w:val="0"/>
          <w:iCs/>
          <w:color w:val="auto"/>
        </w:rPr>
        <w:t xml:space="preserve"> </w:t>
      </w:r>
    </w:p>
    <w:p w14:paraId="40888A91" w14:textId="5D80B1A6" w:rsidR="001C4C15" w:rsidRDefault="007E5612" w:rsidP="00381F01">
      <w:pPr>
        <w:pStyle w:val="Comment"/>
        <w:rPr>
          <w:i w:val="0"/>
          <w:iCs/>
          <w:color w:val="auto"/>
        </w:rPr>
      </w:pPr>
      <w:r>
        <w:rPr>
          <w:i w:val="0"/>
          <w:iCs/>
          <w:color w:val="auto"/>
        </w:rPr>
        <w:t xml:space="preserve">Rapporten </w:t>
      </w:r>
      <w:r w:rsidR="0006317D">
        <w:rPr>
          <w:i w:val="0"/>
          <w:iCs/>
          <w:color w:val="auto"/>
        </w:rPr>
        <w:t xml:space="preserve">skal klart beskrive </w:t>
      </w:r>
      <w:r w:rsidR="0058113B">
        <w:rPr>
          <w:i w:val="0"/>
          <w:iCs/>
          <w:color w:val="auto"/>
        </w:rPr>
        <w:t xml:space="preserve">problemstillingen og </w:t>
      </w:r>
      <w:r w:rsidR="009A4E3F">
        <w:rPr>
          <w:i w:val="0"/>
          <w:iCs/>
          <w:color w:val="auto"/>
        </w:rPr>
        <w:t>hvordan den ble løst</w:t>
      </w:r>
      <w:r w:rsidR="00881F83">
        <w:rPr>
          <w:i w:val="0"/>
          <w:iCs/>
          <w:color w:val="auto"/>
        </w:rPr>
        <w:t>.</w:t>
      </w:r>
      <w:r w:rsidR="009A4E3F">
        <w:rPr>
          <w:i w:val="0"/>
          <w:iCs/>
          <w:color w:val="auto"/>
        </w:rPr>
        <w:t xml:space="preserve"> (</w:t>
      </w:r>
      <w:r w:rsidR="009A4E3F" w:rsidRPr="00BE280D">
        <w:rPr>
          <w:i w:val="0"/>
          <w:iCs/>
          <w:color w:val="auto"/>
          <w:highlight w:val="yellow"/>
        </w:rPr>
        <w:t>Kort beskrivelse av tekniske utfordringer???)</w:t>
      </w:r>
      <w:r w:rsidR="00D77252" w:rsidRPr="00BE280D">
        <w:rPr>
          <w:i w:val="0"/>
          <w:iCs/>
          <w:color w:val="auto"/>
          <w:highlight w:val="yellow"/>
        </w:rPr>
        <w:t>.</w:t>
      </w:r>
      <w:r w:rsidR="00FF2BFD">
        <w:rPr>
          <w:i w:val="0"/>
          <w:iCs/>
          <w:color w:val="auto"/>
        </w:rPr>
        <w:t xml:space="preserve"> </w:t>
      </w:r>
      <w:r w:rsidR="008C521E">
        <w:rPr>
          <w:i w:val="0"/>
          <w:iCs/>
          <w:color w:val="auto"/>
        </w:rPr>
        <w:t>For å tydelig presentere kodens design, vil klassediagrammer bli br</w:t>
      </w:r>
      <w:r w:rsidR="00524C52">
        <w:rPr>
          <w:i w:val="0"/>
          <w:iCs/>
          <w:color w:val="auto"/>
        </w:rPr>
        <w:t>ukt for å visualisere strukturen og forholdene mellom kodedelene.</w:t>
      </w:r>
      <w:r w:rsidR="007712C6">
        <w:rPr>
          <w:i w:val="0"/>
          <w:iCs/>
          <w:color w:val="auto"/>
        </w:rPr>
        <w:t xml:space="preserve"> </w:t>
      </w:r>
      <w:r w:rsidR="00011FEB">
        <w:rPr>
          <w:i w:val="0"/>
          <w:iCs/>
          <w:color w:val="auto"/>
        </w:rPr>
        <w:t>Til slutt presenteres resultatene og en drøfting og konklusjon av oppgaven/løsningen.</w:t>
      </w:r>
      <w:r w:rsidR="00881F83">
        <w:rPr>
          <w:i w:val="0"/>
          <w:iCs/>
          <w:color w:val="auto"/>
        </w:rPr>
        <w:t xml:space="preserve"> Se innholdsfortegnelse for mer info</w:t>
      </w:r>
      <w:r w:rsidR="00FF2BFD">
        <w:rPr>
          <w:i w:val="0"/>
          <w:iCs/>
          <w:color w:val="auto"/>
        </w:rPr>
        <w:t>rmasjon</w:t>
      </w:r>
      <w:r w:rsidR="00881F83">
        <w:rPr>
          <w:i w:val="0"/>
          <w:iCs/>
          <w:color w:val="auto"/>
        </w:rPr>
        <w:t>.</w:t>
      </w:r>
    </w:p>
    <w:p w14:paraId="3D0EF5EB" w14:textId="56E25F94" w:rsidR="00B266D6" w:rsidRDefault="00B266D6" w:rsidP="00381F01">
      <w:pPr>
        <w:pStyle w:val="Comment"/>
        <w:rPr>
          <w:i w:val="0"/>
          <w:iCs/>
          <w:color w:val="auto"/>
        </w:rPr>
      </w:pPr>
      <w:r>
        <w:rPr>
          <w:i w:val="0"/>
          <w:iCs/>
          <w:color w:val="auto"/>
        </w:rPr>
        <w:t xml:space="preserve">Rapporten ble utarbeidet kontinuerlig ved siden av </w:t>
      </w:r>
      <w:r w:rsidR="003931AD">
        <w:rPr>
          <w:i w:val="0"/>
          <w:iCs/>
          <w:color w:val="auto"/>
        </w:rPr>
        <w:t>løsning av oppgaven.</w:t>
      </w:r>
      <w:r w:rsidR="003D3AA0">
        <w:rPr>
          <w:i w:val="0"/>
          <w:iCs/>
          <w:color w:val="auto"/>
        </w:rPr>
        <w:t xml:space="preserve"> </w:t>
      </w:r>
      <w:proofErr w:type="spellStart"/>
      <w:r w:rsidR="003D3AA0">
        <w:rPr>
          <w:i w:val="0"/>
          <w:iCs/>
          <w:color w:val="auto"/>
        </w:rPr>
        <w:t>Git</w:t>
      </w:r>
      <w:proofErr w:type="spellEnd"/>
      <w:r w:rsidR="003D3AA0">
        <w:rPr>
          <w:i w:val="0"/>
          <w:iCs/>
          <w:color w:val="auto"/>
        </w:rPr>
        <w:t xml:space="preserve"> (GitHub) ble brukt til å lagre</w:t>
      </w:r>
      <w:r w:rsidR="00552846">
        <w:rPr>
          <w:i w:val="0"/>
          <w:iCs/>
          <w:color w:val="auto"/>
        </w:rPr>
        <w:t xml:space="preserve"> progresjon</w:t>
      </w:r>
      <w:r w:rsidR="003B3A73">
        <w:rPr>
          <w:i w:val="0"/>
          <w:iCs/>
          <w:color w:val="auto"/>
        </w:rPr>
        <w:t xml:space="preserve"> </w:t>
      </w:r>
      <w:r w:rsidR="00E03C17">
        <w:rPr>
          <w:i w:val="0"/>
          <w:iCs/>
          <w:color w:val="auto"/>
        </w:rPr>
        <w:t>av mappen</w:t>
      </w:r>
      <w:r w:rsidR="005C35B8">
        <w:rPr>
          <w:i w:val="0"/>
          <w:iCs/>
          <w:color w:val="auto"/>
        </w:rPr>
        <w:t xml:space="preserve"> og rapport</w:t>
      </w:r>
      <w:r w:rsidR="00E03C17">
        <w:rPr>
          <w:i w:val="0"/>
          <w:iCs/>
          <w:color w:val="auto"/>
        </w:rPr>
        <w:t>.</w:t>
      </w:r>
    </w:p>
    <w:p w14:paraId="152F7497" w14:textId="036F9D7A" w:rsidR="00E03C17" w:rsidRDefault="005A49C1" w:rsidP="00381F01">
      <w:pPr>
        <w:pStyle w:val="Comment"/>
        <w:rPr>
          <w:i w:val="0"/>
          <w:iCs/>
          <w:color w:val="auto"/>
        </w:rPr>
      </w:pPr>
      <w:r w:rsidRPr="00BE280D">
        <w:rPr>
          <w:i w:val="0"/>
          <w:iCs/>
          <w:color w:val="auto"/>
          <w:highlight w:val="yellow"/>
        </w:rPr>
        <w:t>SKRIV OM RESULATER OG KONKLUSJON HER</w:t>
      </w:r>
      <w:r w:rsidR="00B34662" w:rsidRPr="00BE280D">
        <w:rPr>
          <w:i w:val="0"/>
          <w:iCs/>
          <w:color w:val="auto"/>
          <w:highlight w:val="yellow"/>
        </w:rPr>
        <w:t>!!!</w:t>
      </w:r>
    </w:p>
    <w:p w14:paraId="37C6558C" w14:textId="77777777" w:rsidR="004F6EF6" w:rsidRPr="009A1855" w:rsidRDefault="004F6EF6" w:rsidP="00381F01">
      <w:pPr>
        <w:pStyle w:val="Comment"/>
        <w:rPr>
          <w:i w:val="0"/>
          <w:iCs/>
          <w:color w:val="auto"/>
        </w:rPr>
      </w:pPr>
    </w:p>
    <w:p w14:paraId="57704973" w14:textId="77777777" w:rsidR="00FA69EA" w:rsidRDefault="00FA69EA" w:rsidP="00FA69EA">
      <w:pPr>
        <w:pStyle w:val="Heading1"/>
      </w:pPr>
      <w:bookmarkStart w:id="11" w:name="_Toc149558632"/>
      <w:r>
        <w:t>TERMINOLOGI</w:t>
      </w:r>
      <w:bookmarkEnd w:id="11"/>
    </w:p>
    <w:p w14:paraId="09BEA4E3" w14:textId="77777777" w:rsidR="000551FF" w:rsidRDefault="000551FF" w:rsidP="000551FF">
      <w:pPr>
        <w:pStyle w:val="BodyText"/>
      </w:pPr>
    </w:p>
    <w:p w14:paraId="71C83F5A" w14:textId="77777777" w:rsidR="00FA69EA" w:rsidRDefault="000551FF" w:rsidP="000551FF">
      <w:pPr>
        <w:pStyle w:val="Comment"/>
      </w:pPr>
      <w:r>
        <w:t>[</w:t>
      </w:r>
      <w:r w:rsidR="00FA69EA">
        <w:t>Definisjoner, begreper og symboler som kan være ukjente for leseren.</w:t>
      </w:r>
      <w:r>
        <w:t xml:space="preserve"> (Bruk </w:t>
      </w:r>
      <w:proofErr w:type="gramStart"/>
      <w:r>
        <w:t>stilen ”Definition</w:t>
      </w:r>
      <w:proofErr w:type="gramEnd"/>
      <w:r>
        <w:t>”, som vist nedenfor)</w:t>
      </w:r>
      <w:r w:rsidR="00453BD5">
        <w:t>. Utelat dette kapittelet dersom du ikke anvender begreper og symboler som det er behov for å definere.</w:t>
      </w:r>
      <w:r>
        <w:t>]</w:t>
      </w:r>
    </w:p>
    <w:p w14:paraId="2A3343F3" w14:textId="63C2A00F" w:rsidR="000551FF" w:rsidRPr="005150CE" w:rsidRDefault="00EF44E7" w:rsidP="000551FF">
      <w:pPr>
        <w:pStyle w:val="Definition"/>
      </w:pPr>
      <w:r w:rsidRPr="005150CE">
        <w:t>UI</w:t>
      </w:r>
      <w:r w:rsidR="000551FF" w:rsidRPr="005150CE">
        <w:tab/>
      </w:r>
      <w:r w:rsidRPr="005150CE">
        <w:t>User Interface (Brukergrensesnitt)</w:t>
      </w:r>
      <w:r w:rsidR="000551FF" w:rsidRPr="005150CE">
        <w:t xml:space="preserve"> </w:t>
      </w:r>
    </w:p>
    <w:p w14:paraId="0BC29C78" w14:textId="7A21BB44" w:rsidR="000551FF" w:rsidRPr="005150CE" w:rsidRDefault="00A73FF6" w:rsidP="000551FF">
      <w:pPr>
        <w:pStyle w:val="Definition"/>
      </w:pPr>
      <w:r w:rsidRPr="005150CE">
        <w:t>AI</w:t>
      </w:r>
      <w:r w:rsidR="000551FF" w:rsidRPr="005150CE">
        <w:tab/>
      </w:r>
      <w:proofErr w:type="spellStart"/>
      <w:r w:rsidRPr="005150CE">
        <w:t>Artificial</w:t>
      </w:r>
      <w:proofErr w:type="spellEnd"/>
      <w:r w:rsidRPr="005150CE">
        <w:t xml:space="preserve"> </w:t>
      </w:r>
      <w:proofErr w:type="spellStart"/>
      <w:r w:rsidRPr="005150CE">
        <w:t>Intelligence</w:t>
      </w:r>
      <w:proofErr w:type="spellEnd"/>
      <w:r w:rsidR="008F0CD9" w:rsidRPr="005150CE">
        <w:t xml:space="preserve"> (Kunstig </w:t>
      </w:r>
      <w:r w:rsidR="00227681" w:rsidRPr="005150CE">
        <w:t>Intelligens</w:t>
      </w:r>
      <w:r w:rsidR="008F0CD9" w:rsidRPr="005150CE">
        <w:t>)</w:t>
      </w:r>
    </w:p>
    <w:p w14:paraId="43F95D3E" w14:textId="77777777" w:rsidR="00FA69EA" w:rsidRDefault="00FA69EA" w:rsidP="00FA69EA">
      <w:pPr>
        <w:pStyle w:val="Heading1"/>
      </w:pPr>
      <w:bookmarkStart w:id="12" w:name="_Toc149558633"/>
      <w:r>
        <w:t xml:space="preserve">INNLEDNING </w:t>
      </w:r>
      <w:r w:rsidR="000551FF">
        <w:t>–</w:t>
      </w:r>
      <w:r>
        <w:t xml:space="preserve"> PROBLEMSTILLING</w:t>
      </w:r>
      <w:bookmarkEnd w:id="12"/>
    </w:p>
    <w:p w14:paraId="507AEF76" w14:textId="77777777" w:rsidR="00933D51" w:rsidRDefault="00933D51" w:rsidP="00933D51">
      <w:pPr>
        <w:pStyle w:val="Heading2"/>
      </w:pPr>
      <w:bookmarkStart w:id="13" w:name="_Toc149558634"/>
      <w:r>
        <w:t>Bakgrunn/Formål og problemstilling</w:t>
      </w:r>
      <w:bookmarkEnd w:id="13"/>
    </w:p>
    <w:p w14:paraId="174156D7" w14:textId="77777777" w:rsidR="00FA69EA" w:rsidRDefault="00381F01" w:rsidP="00381F01">
      <w:pPr>
        <w:pStyle w:val="Comment"/>
      </w:pPr>
      <w:r>
        <w:t>[</w:t>
      </w:r>
      <w:r w:rsidR="00FA69EA">
        <w:t>Dette er første kapitlet i den faglige rapporten.  Det bør behandle bakgrunnen for oppgaven,</w:t>
      </w:r>
      <w:r w:rsidR="005C3B91">
        <w:t xml:space="preserve"> eventuell</w:t>
      </w:r>
      <w:r w:rsidR="00FA69EA">
        <w:t xml:space="preserve"> oppdragsgiver, problemstillingen og/eller oppgaven som skal løses – og omfanget eller avgrensningen av oppgaven.</w:t>
      </w:r>
    </w:p>
    <w:p w14:paraId="40AD28D5" w14:textId="77777777" w:rsidR="000B4F9E" w:rsidRDefault="00FA69EA" w:rsidP="00381F01">
      <w:pPr>
        <w:pStyle w:val="Comment"/>
      </w:pPr>
      <w:r w:rsidRPr="00381F01">
        <w:rPr>
          <w:b/>
          <w:i w:val="0"/>
        </w:rPr>
        <w:t>Kommentar</w:t>
      </w:r>
      <w:r>
        <w:t xml:space="preserve">: Det er her </w:t>
      </w:r>
      <w:r w:rsidR="00392EB8">
        <w:t>du/</w:t>
      </w:r>
      <w:r>
        <w:t xml:space="preserve">dere skal presentere selve </w:t>
      </w:r>
      <w:r w:rsidR="005C3B91">
        <w:t>produktet/</w:t>
      </w:r>
      <w:r>
        <w:t xml:space="preserve">problemstillingen som skal løses og eventuelle avgrensninger som gjøres. Merk at det er på den problemstillingen </w:t>
      </w:r>
      <w:r w:rsidR="00392EB8">
        <w:t>du/</w:t>
      </w:r>
      <w:r>
        <w:t xml:space="preserve">dere definere her som resultatdelen og konklusjonen skal vise en løsning for. Dersom oppgaven har fått utdelt en kravspesifikasjon, </w:t>
      </w:r>
      <w:r w:rsidR="00703F69">
        <w:t>trenger</w:t>
      </w:r>
      <w:r>
        <w:t xml:space="preserve"> ikke hele kravspesifikasjonen gjengis her. Henvis i så</w:t>
      </w:r>
      <w:r w:rsidR="00703F69">
        <w:t xml:space="preserve"> </w:t>
      </w:r>
      <w:r>
        <w:t>fall til kravspesifikasjonen, og skriv et sammendrag av kravspesifikasjonen her.</w:t>
      </w:r>
      <w:r w:rsidR="00703F69">
        <w:t xml:space="preserve"> Er kravspesifikasjonen relativt kort (1-2 sider) kan den gjerne gjengis i sin helhet her.</w:t>
      </w:r>
    </w:p>
    <w:p w14:paraId="4E044C18" w14:textId="77777777" w:rsidR="00FA69EA" w:rsidRDefault="000B4F9E" w:rsidP="00381F01">
      <w:pPr>
        <w:pStyle w:val="Comment"/>
      </w:pPr>
      <w:r>
        <w:t xml:space="preserve">Bruk her gjerne </w:t>
      </w:r>
      <w:r>
        <w:rPr>
          <w:b/>
          <w:bCs/>
        </w:rPr>
        <w:t>UML-diagrammer</w:t>
      </w:r>
      <w:r>
        <w:t xml:space="preserve"> som </w:t>
      </w:r>
      <w:proofErr w:type="spellStart"/>
      <w:r>
        <w:rPr>
          <w:b/>
          <w:bCs/>
        </w:rPr>
        <w:t>Use</w:t>
      </w:r>
      <w:proofErr w:type="spellEnd"/>
      <w:r>
        <w:rPr>
          <w:b/>
          <w:bCs/>
        </w:rPr>
        <w:t>-Case</w:t>
      </w:r>
      <w:r>
        <w:t xml:space="preserve">, </w:t>
      </w:r>
      <w:r>
        <w:rPr>
          <w:b/>
          <w:bCs/>
        </w:rPr>
        <w:t>Aktivitetsdiagram</w:t>
      </w:r>
      <w:r>
        <w:t xml:space="preserve"> </w:t>
      </w:r>
      <w:proofErr w:type="spellStart"/>
      <w:r>
        <w:t>osv</w:t>
      </w:r>
      <w:proofErr w:type="spellEnd"/>
      <w:r>
        <w:t xml:space="preserve"> for å beskrive krav til funksjonalitet (NB! Uten å dra inn hvordan </w:t>
      </w:r>
      <w:r w:rsidR="00392EB8">
        <w:t>du/</w:t>
      </w:r>
      <w:r>
        <w:t>dere har løst det.)</w:t>
      </w:r>
      <w:r w:rsidR="00381F01">
        <w:t>]</w:t>
      </w:r>
    </w:p>
    <w:p w14:paraId="3E013717" w14:textId="77777777" w:rsidR="00135C9A" w:rsidRDefault="0010406C" w:rsidP="00CB1978">
      <w:pPr>
        <w:pStyle w:val="Comment"/>
        <w:rPr>
          <w:i w:val="0"/>
          <w:iCs/>
          <w:color w:val="auto"/>
        </w:rPr>
      </w:pPr>
      <w:r>
        <w:rPr>
          <w:i w:val="0"/>
          <w:iCs/>
          <w:color w:val="auto"/>
        </w:rPr>
        <w:lastRenderedPageBreak/>
        <w:t>Prosjektoppgaven ble gitt i tre deler</w:t>
      </w:r>
      <w:r w:rsidR="00C56FBD">
        <w:rPr>
          <w:i w:val="0"/>
          <w:iCs/>
          <w:color w:val="auto"/>
        </w:rPr>
        <w:t xml:space="preserve"> utover semesteret. </w:t>
      </w:r>
      <w:r w:rsidR="00205370">
        <w:rPr>
          <w:i w:val="0"/>
          <w:iCs/>
          <w:color w:val="auto"/>
        </w:rPr>
        <w:t xml:space="preserve">Problemstillingen var å utvikle et </w:t>
      </w:r>
      <w:r w:rsidR="00FF48E6">
        <w:rPr>
          <w:i w:val="0"/>
          <w:iCs/>
          <w:color w:val="auto"/>
        </w:rPr>
        <w:t>forenklet system for avvikling av togavganger.</w:t>
      </w:r>
      <w:r w:rsidR="00CA360F">
        <w:rPr>
          <w:i w:val="0"/>
          <w:iCs/>
          <w:color w:val="auto"/>
        </w:rPr>
        <w:t xml:space="preserve"> </w:t>
      </w:r>
      <w:r w:rsidR="00854652">
        <w:rPr>
          <w:i w:val="0"/>
          <w:iCs/>
          <w:color w:val="auto"/>
        </w:rPr>
        <w:t>Hoved funksjonaliteten</w:t>
      </w:r>
      <w:r w:rsidR="00FB1D65">
        <w:rPr>
          <w:i w:val="0"/>
          <w:iCs/>
          <w:color w:val="auto"/>
        </w:rPr>
        <w:t xml:space="preserve"> til systemet var å presentere en informasjonstavle med </w:t>
      </w:r>
      <w:r w:rsidR="00854652">
        <w:rPr>
          <w:i w:val="0"/>
          <w:iCs/>
          <w:color w:val="auto"/>
        </w:rPr>
        <w:t xml:space="preserve">kommende togavganger. Men systemet hadde krav til andre </w:t>
      </w:r>
      <w:r w:rsidR="00135C9A">
        <w:rPr>
          <w:i w:val="0"/>
          <w:iCs/>
          <w:color w:val="auto"/>
        </w:rPr>
        <w:t>funksjoner</w:t>
      </w:r>
      <w:r w:rsidR="00854652">
        <w:rPr>
          <w:i w:val="0"/>
          <w:iCs/>
          <w:color w:val="auto"/>
        </w:rPr>
        <w:t xml:space="preserve"> og</w:t>
      </w:r>
      <w:r w:rsidR="00135C9A">
        <w:rPr>
          <w:i w:val="0"/>
          <w:iCs/>
          <w:color w:val="auto"/>
        </w:rPr>
        <w:t>.</w:t>
      </w:r>
    </w:p>
    <w:p w14:paraId="0B3200A4" w14:textId="7055C4E3" w:rsidR="00CA360F" w:rsidRDefault="005950BB" w:rsidP="00CB1978">
      <w:pPr>
        <w:pStyle w:val="Comment"/>
        <w:rPr>
          <w:i w:val="0"/>
          <w:iCs/>
          <w:color w:val="auto"/>
        </w:rPr>
      </w:pPr>
      <w:r>
        <w:rPr>
          <w:i w:val="0"/>
          <w:iCs/>
          <w:color w:val="auto"/>
        </w:rPr>
        <w:t xml:space="preserve">Oppgaven stilte krav til et tekstbasert brukergrensesnitt i form av en meny. </w:t>
      </w:r>
      <w:r w:rsidR="00091194">
        <w:rPr>
          <w:i w:val="0"/>
          <w:iCs/>
          <w:color w:val="auto"/>
        </w:rPr>
        <w:t>Fra denne menyen skal bruker kunne gjøre følgende oppgaver:</w:t>
      </w:r>
    </w:p>
    <w:p w14:paraId="3656AFDF" w14:textId="1E9EE15B" w:rsidR="00091194" w:rsidRDefault="00091194" w:rsidP="00091194">
      <w:pPr>
        <w:pStyle w:val="Comment"/>
        <w:numPr>
          <w:ilvl w:val="0"/>
          <w:numId w:val="19"/>
        </w:numPr>
        <w:rPr>
          <w:i w:val="0"/>
          <w:iCs/>
          <w:color w:val="auto"/>
        </w:rPr>
      </w:pPr>
      <w:r>
        <w:rPr>
          <w:i w:val="0"/>
          <w:iCs/>
          <w:color w:val="auto"/>
        </w:rPr>
        <w:t xml:space="preserve">Vise/skrive ut </w:t>
      </w:r>
      <w:r w:rsidR="00F54CE9">
        <w:rPr>
          <w:i w:val="0"/>
          <w:iCs/>
          <w:color w:val="auto"/>
        </w:rPr>
        <w:t>oversikt over togavganger, sortert etter avreisetidspunkt (informasjonstavle).</w:t>
      </w:r>
    </w:p>
    <w:p w14:paraId="7085D539" w14:textId="0B824ABC" w:rsidR="00D973A3" w:rsidRDefault="00D973A3" w:rsidP="00091194">
      <w:pPr>
        <w:pStyle w:val="Comment"/>
        <w:numPr>
          <w:ilvl w:val="0"/>
          <w:numId w:val="19"/>
        </w:numPr>
        <w:rPr>
          <w:i w:val="0"/>
          <w:iCs/>
          <w:color w:val="auto"/>
        </w:rPr>
      </w:pPr>
      <w:r w:rsidRPr="00D973A3">
        <w:rPr>
          <w:i w:val="0"/>
          <w:iCs/>
          <w:color w:val="auto"/>
        </w:rPr>
        <w:t>Legge inn en ny togavgang – det skal ikke være mulig å legge inn et tog med tognummer tilsvarende eksisterende tog i listen</w:t>
      </w:r>
      <w:r>
        <w:rPr>
          <w:i w:val="0"/>
          <w:iCs/>
          <w:color w:val="auto"/>
        </w:rPr>
        <w:t>.</w:t>
      </w:r>
    </w:p>
    <w:p w14:paraId="77D833F2" w14:textId="6ECBA9BF" w:rsidR="00D973A3" w:rsidRDefault="001340A1" w:rsidP="00091194">
      <w:pPr>
        <w:pStyle w:val="Comment"/>
        <w:numPr>
          <w:ilvl w:val="0"/>
          <w:numId w:val="19"/>
        </w:numPr>
        <w:rPr>
          <w:i w:val="0"/>
          <w:iCs/>
          <w:color w:val="auto"/>
        </w:rPr>
      </w:pPr>
      <w:r w:rsidRPr="001340A1">
        <w:rPr>
          <w:i w:val="0"/>
          <w:iCs/>
          <w:color w:val="auto"/>
        </w:rPr>
        <w:t>Tildele spor til en togavgang – ved først å søke opp togavgang basert på tognummer, og så sette spor.</w:t>
      </w:r>
    </w:p>
    <w:p w14:paraId="3456E6FA" w14:textId="6290438A" w:rsidR="001340A1" w:rsidRDefault="001340A1" w:rsidP="00091194">
      <w:pPr>
        <w:pStyle w:val="Comment"/>
        <w:numPr>
          <w:ilvl w:val="0"/>
          <w:numId w:val="19"/>
        </w:numPr>
        <w:rPr>
          <w:i w:val="0"/>
          <w:iCs/>
          <w:color w:val="auto"/>
        </w:rPr>
      </w:pPr>
      <w:r w:rsidRPr="001340A1">
        <w:rPr>
          <w:i w:val="0"/>
          <w:iCs/>
          <w:color w:val="auto"/>
        </w:rPr>
        <w:t>Legg inn forsinkelse på en togavgang – ved å først søke etter en gitt togavgang basert på tognummer, og deretter legge til forsinkelse</w:t>
      </w:r>
      <w:r>
        <w:rPr>
          <w:i w:val="0"/>
          <w:iCs/>
          <w:color w:val="auto"/>
        </w:rPr>
        <w:t>.</w:t>
      </w:r>
    </w:p>
    <w:p w14:paraId="3443A559" w14:textId="22752C9C" w:rsidR="000F3C06" w:rsidRDefault="000F3C06" w:rsidP="00091194">
      <w:pPr>
        <w:pStyle w:val="Comment"/>
        <w:numPr>
          <w:ilvl w:val="0"/>
          <w:numId w:val="19"/>
        </w:numPr>
        <w:rPr>
          <w:i w:val="0"/>
          <w:iCs/>
          <w:color w:val="auto"/>
        </w:rPr>
      </w:pPr>
      <w:r w:rsidRPr="000F3C06">
        <w:rPr>
          <w:i w:val="0"/>
          <w:iCs/>
          <w:color w:val="auto"/>
        </w:rPr>
        <w:t>Søke etter en togavgang basert på Tognummer</w:t>
      </w:r>
      <w:r>
        <w:rPr>
          <w:i w:val="0"/>
          <w:iCs/>
          <w:color w:val="auto"/>
        </w:rPr>
        <w:t>.</w:t>
      </w:r>
    </w:p>
    <w:p w14:paraId="360E8E90" w14:textId="16D06016" w:rsidR="000F3C06" w:rsidRDefault="000F3C06" w:rsidP="00091194">
      <w:pPr>
        <w:pStyle w:val="Comment"/>
        <w:numPr>
          <w:ilvl w:val="0"/>
          <w:numId w:val="19"/>
        </w:numPr>
        <w:rPr>
          <w:i w:val="0"/>
          <w:iCs/>
          <w:color w:val="auto"/>
        </w:rPr>
      </w:pPr>
      <w:r w:rsidRPr="000F3C06">
        <w:rPr>
          <w:i w:val="0"/>
          <w:iCs/>
          <w:color w:val="auto"/>
        </w:rPr>
        <w:t>Søke etter togavgang basert på destinasjon</w:t>
      </w:r>
      <w:r>
        <w:rPr>
          <w:i w:val="0"/>
          <w:iCs/>
          <w:color w:val="auto"/>
        </w:rPr>
        <w:t>.</w:t>
      </w:r>
    </w:p>
    <w:p w14:paraId="3306F074" w14:textId="0BB674D3" w:rsidR="000F3C06" w:rsidRDefault="00651D90" w:rsidP="00091194">
      <w:pPr>
        <w:pStyle w:val="Comment"/>
        <w:numPr>
          <w:ilvl w:val="0"/>
          <w:numId w:val="19"/>
        </w:numPr>
        <w:rPr>
          <w:i w:val="0"/>
          <w:iCs/>
          <w:color w:val="auto"/>
        </w:rPr>
      </w:pPr>
      <w:r w:rsidRPr="00651D90">
        <w:rPr>
          <w:i w:val="0"/>
          <w:iCs/>
          <w:color w:val="auto"/>
        </w:rPr>
        <w:t>Oppdatere klokken (tidspunktet på dagen) – ved å spørre bruker etter nytt klokkeslett.</w:t>
      </w:r>
    </w:p>
    <w:p w14:paraId="00B55C3C" w14:textId="4BD816D6" w:rsidR="00651D90" w:rsidRDefault="00651D90" w:rsidP="00091194">
      <w:pPr>
        <w:pStyle w:val="Comment"/>
        <w:numPr>
          <w:ilvl w:val="0"/>
          <w:numId w:val="19"/>
        </w:numPr>
        <w:rPr>
          <w:i w:val="0"/>
          <w:iCs/>
          <w:color w:val="auto"/>
        </w:rPr>
      </w:pPr>
      <w:r w:rsidRPr="00651D90">
        <w:rPr>
          <w:i w:val="0"/>
          <w:iCs/>
          <w:color w:val="auto"/>
        </w:rPr>
        <w:t>Avslutte applikasjonen</w:t>
      </w:r>
    </w:p>
    <w:p w14:paraId="79176089" w14:textId="77777777" w:rsidR="00182424" w:rsidRDefault="000047A9" w:rsidP="000047A9">
      <w:pPr>
        <w:pStyle w:val="Comment"/>
        <w:rPr>
          <w:i w:val="0"/>
          <w:iCs/>
          <w:color w:val="auto"/>
        </w:rPr>
      </w:pPr>
      <w:r>
        <w:rPr>
          <w:i w:val="0"/>
          <w:iCs/>
          <w:color w:val="auto"/>
        </w:rPr>
        <w:t>Togavganger med avreisetidspunkt</w:t>
      </w:r>
      <w:r w:rsidR="005A6DA3">
        <w:rPr>
          <w:i w:val="0"/>
          <w:iCs/>
          <w:color w:val="auto"/>
        </w:rPr>
        <w:t xml:space="preserve"> (inkludert forsinkelse)</w:t>
      </w:r>
      <w:r>
        <w:rPr>
          <w:i w:val="0"/>
          <w:iCs/>
          <w:color w:val="auto"/>
        </w:rPr>
        <w:t xml:space="preserve"> før klokken skal automatisk fjernes fra </w:t>
      </w:r>
      <w:r w:rsidR="005A6DA3">
        <w:rPr>
          <w:i w:val="0"/>
          <w:iCs/>
          <w:color w:val="auto"/>
        </w:rPr>
        <w:t xml:space="preserve">tavlen. </w:t>
      </w:r>
      <w:r w:rsidR="00B901E3">
        <w:rPr>
          <w:i w:val="0"/>
          <w:iCs/>
          <w:color w:val="auto"/>
        </w:rPr>
        <w:t>Klokken skal ikke kunne settes til et tidligere klokkeslett enn det</w:t>
      </w:r>
      <w:r w:rsidR="00974DB7">
        <w:rPr>
          <w:i w:val="0"/>
          <w:iCs/>
          <w:color w:val="auto"/>
        </w:rPr>
        <w:t xml:space="preserve"> gjeldende. </w:t>
      </w:r>
    </w:p>
    <w:p w14:paraId="1FD775B3" w14:textId="70BC2797" w:rsidR="000047A9" w:rsidRDefault="00182424" w:rsidP="000047A9">
      <w:pPr>
        <w:pStyle w:val="Comment"/>
        <w:rPr>
          <w:i w:val="0"/>
          <w:iCs/>
          <w:color w:val="auto"/>
        </w:rPr>
      </w:pPr>
      <w:r>
        <w:rPr>
          <w:i w:val="0"/>
          <w:iCs/>
          <w:color w:val="auto"/>
        </w:rPr>
        <w:t>Informasjonstavlen måtte presenteres i følgende rekkefølg</w:t>
      </w:r>
      <w:r w:rsidR="00751247">
        <w:rPr>
          <w:i w:val="0"/>
          <w:iCs/>
          <w:color w:val="auto"/>
        </w:rPr>
        <w:t>e:</w:t>
      </w:r>
    </w:p>
    <w:p w14:paraId="4749832A" w14:textId="391F36D4" w:rsidR="00751247" w:rsidRDefault="00751247" w:rsidP="00751247">
      <w:pPr>
        <w:pStyle w:val="Comment"/>
        <w:numPr>
          <w:ilvl w:val="0"/>
          <w:numId w:val="21"/>
        </w:numPr>
        <w:rPr>
          <w:i w:val="0"/>
          <w:iCs/>
          <w:color w:val="auto"/>
        </w:rPr>
      </w:pPr>
      <w:r>
        <w:rPr>
          <w:i w:val="0"/>
          <w:iCs/>
          <w:color w:val="auto"/>
        </w:rPr>
        <w:t>Avgangstid på formatet «</w:t>
      </w:r>
      <w:proofErr w:type="spellStart"/>
      <w:r>
        <w:rPr>
          <w:i w:val="0"/>
          <w:iCs/>
          <w:color w:val="auto"/>
        </w:rPr>
        <w:t>hh:mm</w:t>
      </w:r>
      <w:proofErr w:type="spellEnd"/>
      <w:r>
        <w:rPr>
          <w:i w:val="0"/>
          <w:iCs/>
          <w:color w:val="auto"/>
        </w:rPr>
        <w:t>»</w:t>
      </w:r>
      <w:r w:rsidR="00A54AB1">
        <w:rPr>
          <w:i w:val="0"/>
          <w:iCs/>
          <w:color w:val="auto"/>
        </w:rPr>
        <w:t xml:space="preserve"> (for eksempel 09:30)</w:t>
      </w:r>
    </w:p>
    <w:p w14:paraId="3B399718" w14:textId="087D3E22" w:rsidR="00751247" w:rsidRDefault="00751247" w:rsidP="00751247">
      <w:pPr>
        <w:pStyle w:val="Comment"/>
        <w:numPr>
          <w:ilvl w:val="0"/>
          <w:numId w:val="21"/>
        </w:numPr>
        <w:rPr>
          <w:i w:val="0"/>
          <w:iCs/>
          <w:color w:val="auto"/>
        </w:rPr>
      </w:pPr>
      <w:r>
        <w:rPr>
          <w:i w:val="0"/>
          <w:iCs/>
          <w:color w:val="auto"/>
        </w:rPr>
        <w:t>Linje</w:t>
      </w:r>
    </w:p>
    <w:p w14:paraId="78C13999" w14:textId="5B64F4E5" w:rsidR="00751247" w:rsidRDefault="00751247" w:rsidP="00751247">
      <w:pPr>
        <w:pStyle w:val="Comment"/>
        <w:numPr>
          <w:ilvl w:val="0"/>
          <w:numId w:val="21"/>
        </w:numPr>
        <w:rPr>
          <w:i w:val="0"/>
          <w:iCs/>
          <w:color w:val="auto"/>
        </w:rPr>
      </w:pPr>
      <w:r>
        <w:rPr>
          <w:i w:val="0"/>
          <w:iCs/>
          <w:color w:val="auto"/>
        </w:rPr>
        <w:t>Tognummer</w:t>
      </w:r>
    </w:p>
    <w:p w14:paraId="5136C05F" w14:textId="6E91E9DF" w:rsidR="00751247" w:rsidRDefault="00751247" w:rsidP="00751247">
      <w:pPr>
        <w:pStyle w:val="Comment"/>
        <w:numPr>
          <w:ilvl w:val="0"/>
          <w:numId w:val="21"/>
        </w:numPr>
        <w:rPr>
          <w:i w:val="0"/>
          <w:iCs/>
          <w:color w:val="auto"/>
        </w:rPr>
      </w:pPr>
      <w:r>
        <w:rPr>
          <w:i w:val="0"/>
          <w:iCs/>
          <w:color w:val="auto"/>
        </w:rPr>
        <w:t>Destinasjon</w:t>
      </w:r>
    </w:p>
    <w:p w14:paraId="3E7A4A63" w14:textId="1F7D8C8B" w:rsidR="00751247" w:rsidRDefault="006E46DD" w:rsidP="00751247">
      <w:pPr>
        <w:pStyle w:val="Comment"/>
        <w:numPr>
          <w:ilvl w:val="0"/>
          <w:numId w:val="21"/>
        </w:numPr>
        <w:rPr>
          <w:i w:val="0"/>
          <w:iCs/>
          <w:color w:val="auto"/>
        </w:rPr>
      </w:pPr>
      <w:r>
        <w:rPr>
          <w:i w:val="0"/>
          <w:iCs/>
          <w:color w:val="auto"/>
        </w:rPr>
        <w:t>Forsinkelse</w:t>
      </w:r>
    </w:p>
    <w:p w14:paraId="5F64A336" w14:textId="31F38631" w:rsidR="006E46DD" w:rsidRDefault="006E46DD" w:rsidP="00751247">
      <w:pPr>
        <w:pStyle w:val="Comment"/>
        <w:numPr>
          <w:ilvl w:val="0"/>
          <w:numId w:val="21"/>
        </w:numPr>
        <w:rPr>
          <w:i w:val="0"/>
          <w:iCs/>
          <w:color w:val="auto"/>
        </w:rPr>
      </w:pPr>
      <w:r>
        <w:rPr>
          <w:i w:val="0"/>
          <w:iCs/>
          <w:color w:val="auto"/>
        </w:rPr>
        <w:t>Spor</w:t>
      </w:r>
    </w:p>
    <w:p w14:paraId="7F310602" w14:textId="7363622C" w:rsidR="006E46DD" w:rsidRDefault="009A38C4" w:rsidP="006E46DD">
      <w:pPr>
        <w:pStyle w:val="Comment"/>
        <w:rPr>
          <w:i w:val="0"/>
          <w:iCs/>
          <w:color w:val="auto"/>
        </w:rPr>
      </w:pPr>
      <w:r>
        <w:rPr>
          <w:i w:val="0"/>
          <w:iCs/>
          <w:color w:val="auto"/>
        </w:rPr>
        <w:t xml:space="preserve">Forsinkelse og spor skal kun vises </w:t>
      </w:r>
      <w:r w:rsidR="005150CE">
        <w:rPr>
          <w:i w:val="0"/>
          <w:iCs/>
          <w:color w:val="auto"/>
        </w:rPr>
        <w:t xml:space="preserve">i </w:t>
      </w:r>
      <w:r w:rsidR="00A77426">
        <w:rPr>
          <w:i w:val="0"/>
          <w:iCs/>
          <w:color w:val="auto"/>
        </w:rPr>
        <w:t>informasjons</w:t>
      </w:r>
      <w:r w:rsidR="005150CE">
        <w:rPr>
          <w:i w:val="0"/>
          <w:iCs/>
          <w:color w:val="auto"/>
        </w:rPr>
        <w:t xml:space="preserve">tavlen </w:t>
      </w:r>
      <w:r>
        <w:rPr>
          <w:i w:val="0"/>
          <w:iCs/>
          <w:color w:val="auto"/>
        </w:rPr>
        <w:t>om de har en tildelt verdi.</w:t>
      </w:r>
    </w:p>
    <w:p w14:paraId="4E3540AF" w14:textId="033349A0" w:rsidR="00454134" w:rsidRDefault="00454134" w:rsidP="006E46DD">
      <w:pPr>
        <w:pStyle w:val="Comment"/>
        <w:rPr>
          <w:i w:val="0"/>
          <w:iCs/>
          <w:color w:val="auto"/>
        </w:rPr>
      </w:pPr>
      <w:r w:rsidRPr="00454134">
        <w:rPr>
          <w:i w:val="0"/>
          <w:iCs/>
          <w:color w:val="auto"/>
          <w:highlight w:val="yellow"/>
        </w:rPr>
        <w:t>Benytte UML Diagrammer for å beskrive krav/oppgave?</w:t>
      </w:r>
    </w:p>
    <w:p w14:paraId="15E810F5" w14:textId="77777777" w:rsidR="00D10861" w:rsidRDefault="00D10861" w:rsidP="00D10861">
      <w:pPr>
        <w:pStyle w:val="Heading2"/>
      </w:pPr>
      <w:bookmarkStart w:id="14" w:name="_Toc149558635"/>
      <w:r>
        <w:t>Avgrensninger</w:t>
      </w:r>
      <w:bookmarkEnd w:id="14"/>
    </w:p>
    <w:p w14:paraId="02DF517D" w14:textId="77777777" w:rsidR="005C3B91" w:rsidRDefault="005C3B91" w:rsidP="005C3B91">
      <w:pPr>
        <w:pStyle w:val="Comment"/>
      </w:pPr>
      <w:r>
        <w:t>[Er det gi</w:t>
      </w:r>
      <w:r w:rsidR="00A258DB">
        <w:t>tt noen avgrensninger/begrensninger i oppgaven? Beskriv i så fall disse her.]</w:t>
      </w:r>
    </w:p>
    <w:p w14:paraId="0F141E18" w14:textId="767DB422" w:rsidR="004B5029" w:rsidRDefault="00840781" w:rsidP="005C3B91">
      <w:pPr>
        <w:pStyle w:val="Comment"/>
        <w:rPr>
          <w:i w:val="0"/>
          <w:iCs/>
          <w:color w:val="auto"/>
        </w:rPr>
      </w:pPr>
      <w:r>
        <w:rPr>
          <w:i w:val="0"/>
          <w:iCs/>
          <w:color w:val="auto"/>
        </w:rPr>
        <w:t>Systemet har følgende avgrensninger</w:t>
      </w:r>
      <w:r w:rsidR="00853ABA">
        <w:rPr>
          <w:i w:val="0"/>
          <w:iCs/>
          <w:color w:val="auto"/>
        </w:rPr>
        <w:t xml:space="preserve"> tildelt i oppgaveteksten:</w:t>
      </w:r>
    </w:p>
    <w:p w14:paraId="423A2C93" w14:textId="59FC5A9F" w:rsidR="00853ABA" w:rsidRDefault="00853ABA" w:rsidP="00853ABA">
      <w:pPr>
        <w:pStyle w:val="Comment"/>
        <w:numPr>
          <w:ilvl w:val="0"/>
          <w:numId w:val="19"/>
        </w:numPr>
        <w:rPr>
          <w:i w:val="0"/>
          <w:iCs/>
          <w:color w:val="auto"/>
        </w:rPr>
      </w:pPr>
      <w:r>
        <w:rPr>
          <w:i w:val="0"/>
          <w:iCs/>
          <w:color w:val="auto"/>
        </w:rPr>
        <w:t>Systemet skal støtte kun en stasjon (</w:t>
      </w:r>
      <w:r w:rsidR="00B2127E">
        <w:rPr>
          <w:i w:val="0"/>
          <w:iCs/>
          <w:color w:val="auto"/>
        </w:rPr>
        <w:t>a</w:t>
      </w:r>
      <w:r>
        <w:rPr>
          <w:i w:val="0"/>
          <w:iCs/>
          <w:color w:val="auto"/>
        </w:rPr>
        <w:t xml:space="preserve">ltså </w:t>
      </w:r>
      <w:r w:rsidR="00C91683">
        <w:rPr>
          <w:i w:val="0"/>
          <w:iCs/>
          <w:color w:val="auto"/>
        </w:rPr>
        <w:t>tog som kjører fra en bestemt stasjon</w:t>
      </w:r>
      <w:r>
        <w:rPr>
          <w:i w:val="0"/>
          <w:iCs/>
          <w:color w:val="auto"/>
        </w:rPr>
        <w:t>)</w:t>
      </w:r>
      <w:r w:rsidR="00B2127E">
        <w:rPr>
          <w:i w:val="0"/>
          <w:iCs/>
          <w:color w:val="auto"/>
        </w:rPr>
        <w:t>.</w:t>
      </w:r>
    </w:p>
    <w:p w14:paraId="044C2D89" w14:textId="1052D468" w:rsidR="00B2127E" w:rsidRDefault="00B2127E" w:rsidP="00853ABA">
      <w:pPr>
        <w:pStyle w:val="Comment"/>
        <w:numPr>
          <w:ilvl w:val="0"/>
          <w:numId w:val="19"/>
        </w:numPr>
        <w:rPr>
          <w:i w:val="0"/>
          <w:iCs/>
          <w:color w:val="auto"/>
        </w:rPr>
      </w:pPr>
      <w:r>
        <w:rPr>
          <w:i w:val="0"/>
          <w:iCs/>
          <w:color w:val="auto"/>
        </w:rPr>
        <w:t xml:space="preserve">Systemet tar ikke hensyn til dato, kun </w:t>
      </w:r>
      <w:r w:rsidR="008336BE">
        <w:rPr>
          <w:i w:val="0"/>
          <w:iCs/>
          <w:color w:val="auto"/>
        </w:rPr>
        <w:t>tidspunktet innenfor en enkelt dag.</w:t>
      </w:r>
    </w:p>
    <w:p w14:paraId="4DF5C9A9" w14:textId="091F6882" w:rsidR="008336BE" w:rsidRPr="004B5029" w:rsidRDefault="008336BE" w:rsidP="00853ABA">
      <w:pPr>
        <w:pStyle w:val="Comment"/>
        <w:numPr>
          <w:ilvl w:val="0"/>
          <w:numId w:val="19"/>
        </w:numPr>
        <w:rPr>
          <w:i w:val="0"/>
          <w:iCs/>
          <w:color w:val="auto"/>
        </w:rPr>
      </w:pPr>
      <w:r>
        <w:rPr>
          <w:i w:val="0"/>
          <w:iCs/>
          <w:color w:val="auto"/>
        </w:rPr>
        <w:t>«Klokken» oppdateres manuelt fra brukermenyen (ingen bruk av systemklokke).</w:t>
      </w:r>
    </w:p>
    <w:p w14:paraId="4C45CAA7" w14:textId="77777777" w:rsidR="00703F69" w:rsidRDefault="00703F69" w:rsidP="00703F69">
      <w:pPr>
        <w:pStyle w:val="Heading2"/>
      </w:pPr>
      <w:bookmarkStart w:id="15" w:name="_Toc149558636"/>
      <w:r>
        <w:t>Begreper/Ordliste</w:t>
      </w:r>
      <w:bookmarkEnd w:id="15"/>
    </w:p>
    <w:p w14:paraId="2C7C42E3" w14:textId="77777777" w:rsidR="00703F69" w:rsidRDefault="00703F69" w:rsidP="00703F69">
      <w:pPr>
        <w:pStyle w:val="Comment"/>
      </w:pPr>
      <w:r>
        <w:t xml:space="preserve">[Når man utvikler programvare for en kunde, er det viktig å etablere en felles forståelse for begreper/terminologi/ord som benyttes av/hos kunden. Det er derfor svært vanlig å </w:t>
      </w:r>
      <w:r w:rsidR="00552AAF">
        <w:t xml:space="preserve">lage en "ordliste" og/eller en "Domene modell". Denne ordlisten er også et svært godt utgangspunkt for å finne frem til hvilke mulige </w:t>
      </w:r>
      <w:r w:rsidR="00552AAF">
        <w:rPr>
          <w:b/>
          <w:bCs/>
        </w:rPr>
        <w:t>klasser</w:t>
      </w:r>
      <w:r w:rsidR="00552AAF">
        <w:t xml:space="preserve"> det kan være aktuelt å </w:t>
      </w:r>
      <w:proofErr w:type="gramStart"/>
      <w:r w:rsidR="00552AAF">
        <w:lastRenderedPageBreak/>
        <w:t>implementere</w:t>
      </w:r>
      <w:proofErr w:type="gramEnd"/>
      <w:r w:rsidR="00552AAF">
        <w:t xml:space="preserve"> i løsningen. Bruk tid på denne slik at du har en god forståelse for begrepene.]</w:t>
      </w:r>
    </w:p>
    <w:p w14:paraId="76855C42" w14:textId="37C73911" w:rsidR="009966BA" w:rsidRPr="009966BA" w:rsidRDefault="003E719D" w:rsidP="00703F69">
      <w:pPr>
        <w:pStyle w:val="Comment"/>
        <w:rPr>
          <w:i w:val="0"/>
          <w:iCs/>
          <w:color w:val="auto"/>
        </w:rPr>
      </w:pPr>
      <w:r>
        <w:rPr>
          <w:i w:val="0"/>
          <w:iCs/>
          <w:color w:val="auto"/>
        </w:rPr>
        <w:t xml:space="preserve">Nedenfor er det en liste med begreper som blir brukt i applikasjonen og </w:t>
      </w:r>
      <w:r w:rsidR="006D0046">
        <w:rPr>
          <w:i w:val="0"/>
          <w:iCs/>
          <w:color w:val="auto"/>
        </w:rPr>
        <w:t>hva de betyr.</w:t>
      </w:r>
    </w:p>
    <w:tbl>
      <w:tblPr>
        <w:tblStyle w:val="TableGrid"/>
        <w:tblW w:w="0" w:type="auto"/>
        <w:tblLook w:val="04A0" w:firstRow="1" w:lastRow="0" w:firstColumn="1" w:lastColumn="0" w:noHBand="0" w:noVBand="1"/>
      </w:tblPr>
      <w:tblGrid>
        <w:gridCol w:w="1980"/>
        <w:gridCol w:w="2126"/>
        <w:gridCol w:w="4954"/>
      </w:tblGrid>
      <w:tr w:rsidR="00552AAF" w14:paraId="47714BED" w14:textId="77777777" w:rsidTr="00552AAF">
        <w:trPr>
          <w:cantSplit/>
          <w:tblHeader/>
        </w:trPr>
        <w:tc>
          <w:tcPr>
            <w:tcW w:w="1980" w:type="dxa"/>
          </w:tcPr>
          <w:p w14:paraId="361EBD41" w14:textId="77777777" w:rsidR="00552AAF" w:rsidRDefault="00552AAF" w:rsidP="00552AAF">
            <w:pPr>
              <w:pStyle w:val="TabellTittel"/>
            </w:pPr>
            <w:r>
              <w:t>Begrep</w:t>
            </w:r>
            <w:r>
              <w:br/>
              <w:t>(Norsk)</w:t>
            </w:r>
          </w:p>
        </w:tc>
        <w:tc>
          <w:tcPr>
            <w:tcW w:w="2126" w:type="dxa"/>
          </w:tcPr>
          <w:p w14:paraId="544F48B2" w14:textId="77777777" w:rsidR="00552AAF" w:rsidRDefault="00552AAF" w:rsidP="00552AAF">
            <w:pPr>
              <w:pStyle w:val="TabellTittel"/>
            </w:pPr>
            <w:r>
              <w:t>Begrep</w:t>
            </w:r>
            <w:r>
              <w:br/>
              <w:t>(Engelsk)</w:t>
            </w:r>
          </w:p>
        </w:tc>
        <w:tc>
          <w:tcPr>
            <w:tcW w:w="4954" w:type="dxa"/>
          </w:tcPr>
          <w:p w14:paraId="00A4A597" w14:textId="236C6FC4" w:rsidR="00552AAF" w:rsidRDefault="00AB095D" w:rsidP="00552AAF">
            <w:pPr>
              <w:pStyle w:val="TabellTittel"/>
            </w:pPr>
            <w:r>
              <w:t>Betydning</w:t>
            </w:r>
            <w:r w:rsidR="00552AAF">
              <w:t>/beskrivelse</w:t>
            </w:r>
          </w:p>
        </w:tc>
      </w:tr>
      <w:tr w:rsidR="001D1198" w14:paraId="38ADCD54" w14:textId="77777777" w:rsidTr="001D1198">
        <w:trPr>
          <w:cantSplit/>
          <w:trHeight w:val="428"/>
          <w:tblHeader/>
        </w:trPr>
        <w:tc>
          <w:tcPr>
            <w:tcW w:w="1980" w:type="dxa"/>
          </w:tcPr>
          <w:p w14:paraId="11479D49" w14:textId="3F15029D" w:rsidR="001D1198" w:rsidRPr="001D1198" w:rsidRDefault="001D1198" w:rsidP="00552AAF">
            <w:pPr>
              <w:pStyle w:val="TabellTittel"/>
              <w:rPr>
                <w:b w:val="0"/>
                <w:bCs/>
              </w:rPr>
            </w:pPr>
            <w:r>
              <w:rPr>
                <w:b w:val="0"/>
                <w:bCs/>
              </w:rPr>
              <w:t>Togavgang</w:t>
            </w:r>
          </w:p>
        </w:tc>
        <w:tc>
          <w:tcPr>
            <w:tcW w:w="2126" w:type="dxa"/>
          </w:tcPr>
          <w:p w14:paraId="0369C2C4" w14:textId="63CA81E4" w:rsidR="001D1198" w:rsidRPr="001D1198" w:rsidRDefault="001D1198" w:rsidP="00552AAF">
            <w:pPr>
              <w:pStyle w:val="TabellTittel"/>
              <w:rPr>
                <w:b w:val="0"/>
                <w:bCs/>
              </w:rPr>
            </w:pPr>
            <w:r>
              <w:rPr>
                <w:b w:val="0"/>
                <w:bCs/>
              </w:rPr>
              <w:t>Train</w:t>
            </w:r>
            <w:r w:rsidR="004D0686">
              <w:rPr>
                <w:b w:val="0"/>
                <w:bCs/>
              </w:rPr>
              <w:t xml:space="preserve"> </w:t>
            </w:r>
            <w:proofErr w:type="spellStart"/>
            <w:r w:rsidR="00574CD3">
              <w:rPr>
                <w:b w:val="0"/>
                <w:bCs/>
              </w:rPr>
              <w:t>departure</w:t>
            </w:r>
            <w:proofErr w:type="spellEnd"/>
          </w:p>
        </w:tc>
        <w:tc>
          <w:tcPr>
            <w:tcW w:w="4954" w:type="dxa"/>
          </w:tcPr>
          <w:p w14:paraId="0B618EBE" w14:textId="755642A6" w:rsidR="001D1198" w:rsidRPr="00574CD3" w:rsidRDefault="00574CD3" w:rsidP="00552AAF">
            <w:pPr>
              <w:pStyle w:val="TabellTittel"/>
              <w:rPr>
                <w:b w:val="0"/>
                <w:bCs/>
              </w:rPr>
            </w:pPr>
            <w:r>
              <w:rPr>
                <w:b w:val="0"/>
                <w:bCs/>
              </w:rPr>
              <w:t>Et tog</w:t>
            </w:r>
            <w:r w:rsidR="00E22FD8">
              <w:rPr>
                <w:b w:val="0"/>
                <w:bCs/>
              </w:rPr>
              <w:t xml:space="preserve"> som skal gå fra stasjonen</w:t>
            </w:r>
            <w:r w:rsidR="002C6019">
              <w:rPr>
                <w:b w:val="0"/>
                <w:bCs/>
              </w:rPr>
              <w:t>, identifisert med et unikt tognummer.</w:t>
            </w:r>
          </w:p>
        </w:tc>
      </w:tr>
      <w:tr w:rsidR="00552AAF" w14:paraId="03326DD7" w14:textId="77777777" w:rsidTr="00552AAF">
        <w:trPr>
          <w:cantSplit/>
        </w:trPr>
        <w:tc>
          <w:tcPr>
            <w:tcW w:w="1980" w:type="dxa"/>
          </w:tcPr>
          <w:p w14:paraId="607A942B" w14:textId="1B9B5958" w:rsidR="00552AAF" w:rsidRPr="00093185" w:rsidRDefault="00093185" w:rsidP="00703F69">
            <w:pPr>
              <w:pStyle w:val="Comment"/>
              <w:rPr>
                <w:i w:val="0"/>
                <w:iCs/>
              </w:rPr>
            </w:pPr>
            <w:r>
              <w:rPr>
                <w:i w:val="0"/>
                <w:iCs/>
                <w:color w:val="auto"/>
              </w:rPr>
              <w:t>Spor</w:t>
            </w:r>
          </w:p>
        </w:tc>
        <w:tc>
          <w:tcPr>
            <w:tcW w:w="2126" w:type="dxa"/>
          </w:tcPr>
          <w:p w14:paraId="59932F74" w14:textId="62205365" w:rsidR="00552AAF" w:rsidRPr="00093185" w:rsidRDefault="00093185" w:rsidP="00703F69">
            <w:pPr>
              <w:pStyle w:val="Comment"/>
              <w:rPr>
                <w:i w:val="0"/>
                <w:iCs/>
              </w:rPr>
            </w:pPr>
            <w:proofErr w:type="spellStart"/>
            <w:r w:rsidRPr="00093185">
              <w:rPr>
                <w:i w:val="0"/>
                <w:iCs/>
                <w:color w:val="auto"/>
              </w:rPr>
              <w:t>Track</w:t>
            </w:r>
            <w:proofErr w:type="spellEnd"/>
          </w:p>
        </w:tc>
        <w:tc>
          <w:tcPr>
            <w:tcW w:w="4954" w:type="dxa"/>
          </w:tcPr>
          <w:p w14:paraId="7E905C50" w14:textId="2DE7BB80" w:rsidR="00552AAF" w:rsidRPr="00353BF7" w:rsidRDefault="00B42460" w:rsidP="00703F69">
            <w:pPr>
              <w:pStyle w:val="Comment"/>
              <w:rPr>
                <w:i w:val="0"/>
                <w:iCs/>
                <w:color w:val="auto"/>
              </w:rPr>
            </w:pPr>
            <w:r>
              <w:rPr>
                <w:i w:val="0"/>
                <w:iCs/>
                <w:color w:val="auto"/>
              </w:rPr>
              <w:t xml:space="preserve">Det tildelte sporet </w:t>
            </w:r>
            <w:r w:rsidR="002C6019">
              <w:rPr>
                <w:i w:val="0"/>
                <w:iCs/>
                <w:color w:val="auto"/>
              </w:rPr>
              <w:t>for et bestemt tog</w:t>
            </w:r>
          </w:p>
        </w:tc>
      </w:tr>
      <w:tr w:rsidR="00552AAF" w14:paraId="471C6505" w14:textId="77777777" w:rsidTr="00552AAF">
        <w:trPr>
          <w:cantSplit/>
        </w:trPr>
        <w:tc>
          <w:tcPr>
            <w:tcW w:w="1980" w:type="dxa"/>
          </w:tcPr>
          <w:p w14:paraId="40AC7F7D" w14:textId="3D3DD62B" w:rsidR="00552AAF" w:rsidRPr="004061CA" w:rsidRDefault="004061CA" w:rsidP="00703F69">
            <w:pPr>
              <w:pStyle w:val="Comment"/>
              <w:rPr>
                <w:i w:val="0"/>
                <w:iCs/>
                <w:color w:val="auto"/>
              </w:rPr>
            </w:pPr>
            <w:r>
              <w:rPr>
                <w:i w:val="0"/>
                <w:iCs/>
                <w:color w:val="auto"/>
              </w:rPr>
              <w:t>Tognummer</w:t>
            </w:r>
          </w:p>
        </w:tc>
        <w:tc>
          <w:tcPr>
            <w:tcW w:w="2126" w:type="dxa"/>
          </w:tcPr>
          <w:p w14:paraId="34A3A299" w14:textId="75D99716" w:rsidR="00552AAF" w:rsidRPr="00093185" w:rsidRDefault="004061CA" w:rsidP="00703F69">
            <w:pPr>
              <w:pStyle w:val="Comment"/>
              <w:rPr>
                <w:i w:val="0"/>
                <w:iCs/>
              </w:rPr>
            </w:pPr>
            <w:r w:rsidRPr="004061CA">
              <w:rPr>
                <w:i w:val="0"/>
                <w:iCs/>
                <w:color w:val="auto"/>
              </w:rPr>
              <w:t>Train</w:t>
            </w:r>
            <w:r w:rsidR="007721E8">
              <w:rPr>
                <w:i w:val="0"/>
                <w:iCs/>
                <w:color w:val="auto"/>
              </w:rPr>
              <w:t xml:space="preserve"> </w:t>
            </w:r>
            <w:proofErr w:type="spellStart"/>
            <w:r w:rsidR="007721E8">
              <w:rPr>
                <w:i w:val="0"/>
                <w:iCs/>
                <w:color w:val="auto"/>
              </w:rPr>
              <w:t>n</w:t>
            </w:r>
            <w:r w:rsidRPr="004061CA">
              <w:rPr>
                <w:i w:val="0"/>
                <w:iCs/>
                <w:color w:val="auto"/>
              </w:rPr>
              <w:t>umber</w:t>
            </w:r>
            <w:proofErr w:type="spellEnd"/>
          </w:p>
        </w:tc>
        <w:tc>
          <w:tcPr>
            <w:tcW w:w="4954" w:type="dxa"/>
          </w:tcPr>
          <w:p w14:paraId="04A19D4E" w14:textId="1C8652F8" w:rsidR="00552AAF" w:rsidRPr="003302D2" w:rsidRDefault="003302D2" w:rsidP="00703F69">
            <w:pPr>
              <w:pStyle w:val="Comment"/>
              <w:rPr>
                <w:i w:val="0"/>
                <w:iCs/>
                <w:color w:val="auto"/>
              </w:rPr>
            </w:pPr>
            <w:r>
              <w:rPr>
                <w:i w:val="0"/>
                <w:iCs/>
                <w:color w:val="auto"/>
              </w:rPr>
              <w:t xml:space="preserve">Et unikt </w:t>
            </w:r>
            <w:r w:rsidR="002C6019">
              <w:rPr>
                <w:i w:val="0"/>
                <w:iCs/>
                <w:color w:val="auto"/>
              </w:rPr>
              <w:t>identifikasjonsnummer</w:t>
            </w:r>
            <w:r>
              <w:rPr>
                <w:i w:val="0"/>
                <w:iCs/>
                <w:color w:val="auto"/>
              </w:rPr>
              <w:t xml:space="preserve"> for hvert tog.</w:t>
            </w:r>
          </w:p>
        </w:tc>
      </w:tr>
      <w:tr w:rsidR="00552AAF" w14:paraId="6EF95622" w14:textId="77777777" w:rsidTr="00552AAF">
        <w:trPr>
          <w:cantSplit/>
        </w:trPr>
        <w:tc>
          <w:tcPr>
            <w:tcW w:w="1980" w:type="dxa"/>
          </w:tcPr>
          <w:p w14:paraId="275C46B0" w14:textId="14C46E4F" w:rsidR="00552AAF" w:rsidRPr="004061CA" w:rsidRDefault="004061CA" w:rsidP="00703F69">
            <w:pPr>
              <w:pStyle w:val="Comment"/>
              <w:rPr>
                <w:i w:val="0"/>
                <w:iCs/>
                <w:color w:val="auto"/>
              </w:rPr>
            </w:pPr>
            <w:r>
              <w:rPr>
                <w:i w:val="0"/>
                <w:iCs/>
                <w:color w:val="auto"/>
              </w:rPr>
              <w:t>Linje</w:t>
            </w:r>
          </w:p>
        </w:tc>
        <w:tc>
          <w:tcPr>
            <w:tcW w:w="2126" w:type="dxa"/>
          </w:tcPr>
          <w:p w14:paraId="1A10878F" w14:textId="57528E82" w:rsidR="00552AAF" w:rsidRPr="004061CA" w:rsidRDefault="004061CA" w:rsidP="00703F69">
            <w:pPr>
              <w:pStyle w:val="Comment"/>
              <w:rPr>
                <w:i w:val="0"/>
                <w:iCs/>
                <w:color w:val="auto"/>
              </w:rPr>
            </w:pPr>
            <w:r>
              <w:rPr>
                <w:i w:val="0"/>
                <w:iCs/>
                <w:color w:val="auto"/>
              </w:rPr>
              <w:t>Line</w:t>
            </w:r>
          </w:p>
        </w:tc>
        <w:tc>
          <w:tcPr>
            <w:tcW w:w="4954" w:type="dxa"/>
          </w:tcPr>
          <w:p w14:paraId="072D4694" w14:textId="6644E6A3" w:rsidR="00552AAF" w:rsidRPr="004061CA" w:rsidRDefault="004061CA" w:rsidP="00703F69">
            <w:pPr>
              <w:pStyle w:val="Comment"/>
              <w:rPr>
                <w:i w:val="0"/>
                <w:iCs/>
                <w:color w:val="auto"/>
              </w:rPr>
            </w:pPr>
            <w:r>
              <w:rPr>
                <w:i w:val="0"/>
                <w:iCs/>
                <w:color w:val="auto"/>
              </w:rPr>
              <w:t xml:space="preserve">Navn på linjen </w:t>
            </w:r>
            <w:r w:rsidR="00B42B33">
              <w:rPr>
                <w:i w:val="0"/>
                <w:iCs/>
                <w:color w:val="auto"/>
              </w:rPr>
              <w:t xml:space="preserve">en gitt togavgang kjører på. </w:t>
            </w:r>
            <w:r w:rsidR="00EF3565">
              <w:rPr>
                <w:i w:val="0"/>
                <w:iCs/>
                <w:color w:val="auto"/>
              </w:rPr>
              <w:t>Dette er relatert til destinasjonen.</w:t>
            </w:r>
          </w:p>
        </w:tc>
      </w:tr>
      <w:tr w:rsidR="00552AAF" w14:paraId="41503835" w14:textId="77777777" w:rsidTr="00552AAF">
        <w:trPr>
          <w:cantSplit/>
        </w:trPr>
        <w:tc>
          <w:tcPr>
            <w:tcW w:w="1980" w:type="dxa"/>
          </w:tcPr>
          <w:p w14:paraId="6E6A434B" w14:textId="4AEFF376" w:rsidR="00552AAF" w:rsidRPr="004061CA" w:rsidRDefault="004061CA" w:rsidP="00703F69">
            <w:pPr>
              <w:pStyle w:val="Comment"/>
              <w:rPr>
                <w:i w:val="0"/>
                <w:iCs/>
                <w:color w:val="auto"/>
              </w:rPr>
            </w:pPr>
            <w:r>
              <w:rPr>
                <w:i w:val="0"/>
                <w:iCs/>
                <w:color w:val="auto"/>
              </w:rPr>
              <w:t>Destinasjon</w:t>
            </w:r>
          </w:p>
        </w:tc>
        <w:tc>
          <w:tcPr>
            <w:tcW w:w="2126" w:type="dxa"/>
          </w:tcPr>
          <w:p w14:paraId="7DA4987E" w14:textId="4F0A7406" w:rsidR="00552AAF" w:rsidRPr="004061CA" w:rsidRDefault="004061CA" w:rsidP="00703F69">
            <w:pPr>
              <w:pStyle w:val="Comment"/>
              <w:rPr>
                <w:i w:val="0"/>
                <w:iCs/>
                <w:color w:val="auto"/>
              </w:rPr>
            </w:pPr>
            <w:proofErr w:type="spellStart"/>
            <w:r>
              <w:rPr>
                <w:i w:val="0"/>
                <w:iCs/>
                <w:color w:val="auto"/>
              </w:rPr>
              <w:t>Destination</w:t>
            </w:r>
            <w:proofErr w:type="spellEnd"/>
          </w:p>
        </w:tc>
        <w:tc>
          <w:tcPr>
            <w:tcW w:w="4954" w:type="dxa"/>
          </w:tcPr>
          <w:p w14:paraId="2E7B0A8B" w14:textId="47634233" w:rsidR="00552AAF" w:rsidRPr="004061CA" w:rsidRDefault="004061CA" w:rsidP="00703F69">
            <w:pPr>
              <w:pStyle w:val="Comment"/>
              <w:rPr>
                <w:i w:val="0"/>
                <w:iCs/>
                <w:color w:val="auto"/>
              </w:rPr>
            </w:pPr>
            <w:r>
              <w:rPr>
                <w:i w:val="0"/>
                <w:iCs/>
                <w:color w:val="auto"/>
              </w:rPr>
              <w:t xml:space="preserve">Endestasjonen </w:t>
            </w:r>
            <w:r w:rsidR="000D3916">
              <w:rPr>
                <w:i w:val="0"/>
                <w:iCs/>
                <w:color w:val="auto"/>
              </w:rPr>
              <w:t>for</w:t>
            </w:r>
            <w:r>
              <w:rPr>
                <w:i w:val="0"/>
                <w:iCs/>
                <w:color w:val="auto"/>
              </w:rPr>
              <w:t xml:space="preserve"> en gitt togavgang</w:t>
            </w:r>
            <w:r w:rsidR="000D3916">
              <w:rPr>
                <w:i w:val="0"/>
                <w:iCs/>
                <w:color w:val="auto"/>
              </w:rPr>
              <w:t>.</w:t>
            </w:r>
          </w:p>
        </w:tc>
      </w:tr>
      <w:tr w:rsidR="008B280B" w14:paraId="1C0F1D36" w14:textId="77777777" w:rsidTr="00552AAF">
        <w:trPr>
          <w:cantSplit/>
        </w:trPr>
        <w:tc>
          <w:tcPr>
            <w:tcW w:w="1980" w:type="dxa"/>
          </w:tcPr>
          <w:p w14:paraId="73F9DF59" w14:textId="7D04CE2D" w:rsidR="008B280B" w:rsidRDefault="008B280B" w:rsidP="00703F69">
            <w:pPr>
              <w:pStyle w:val="Comment"/>
              <w:rPr>
                <w:i w:val="0"/>
                <w:iCs/>
                <w:color w:val="auto"/>
              </w:rPr>
            </w:pPr>
            <w:r>
              <w:rPr>
                <w:i w:val="0"/>
                <w:iCs/>
                <w:color w:val="auto"/>
              </w:rPr>
              <w:t>Avgangstid</w:t>
            </w:r>
          </w:p>
        </w:tc>
        <w:tc>
          <w:tcPr>
            <w:tcW w:w="2126" w:type="dxa"/>
          </w:tcPr>
          <w:p w14:paraId="53FA471A" w14:textId="41F2C36E" w:rsidR="008B280B" w:rsidRDefault="008B280B" w:rsidP="00703F69">
            <w:pPr>
              <w:pStyle w:val="Comment"/>
              <w:rPr>
                <w:i w:val="0"/>
                <w:iCs/>
                <w:color w:val="auto"/>
              </w:rPr>
            </w:pPr>
            <w:proofErr w:type="spellStart"/>
            <w:r>
              <w:rPr>
                <w:i w:val="0"/>
                <w:iCs/>
                <w:color w:val="auto"/>
              </w:rPr>
              <w:t>Departure</w:t>
            </w:r>
            <w:proofErr w:type="spellEnd"/>
            <w:r>
              <w:rPr>
                <w:i w:val="0"/>
                <w:iCs/>
                <w:color w:val="auto"/>
              </w:rPr>
              <w:t xml:space="preserve"> time</w:t>
            </w:r>
          </w:p>
        </w:tc>
        <w:tc>
          <w:tcPr>
            <w:tcW w:w="4954" w:type="dxa"/>
          </w:tcPr>
          <w:p w14:paraId="43868E55" w14:textId="11451D52" w:rsidR="008B280B" w:rsidRDefault="00AB263B" w:rsidP="00703F69">
            <w:pPr>
              <w:pStyle w:val="Comment"/>
              <w:rPr>
                <w:i w:val="0"/>
                <w:iCs/>
                <w:color w:val="auto"/>
              </w:rPr>
            </w:pPr>
            <w:r>
              <w:rPr>
                <w:i w:val="0"/>
                <w:iCs/>
                <w:color w:val="auto"/>
              </w:rPr>
              <w:t xml:space="preserve">Togets </w:t>
            </w:r>
            <w:r w:rsidR="006109C6">
              <w:rPr>
                <w:i w:val="0"/>
                <w:iCs/>
                <w:color w:val="auto"/>
              </w:rPr>
              <w:t>planlagte avgangstid.</w:t>
            </w:r>
          </w:p>
        </w:tc>
      </w:tr>
      <w:tr w:rsidR="008B280B" w14:paraId="7AA7B388" w14:textId="77777777" w:rsidTr="00552AAF">
        <w:trPr>
          <w:cantSplit/>
        </w:trPr>
        <w:tc>
          <w:tcPr>
            <w:tcW w:w="1980" w:type="dxa"/>
          </w:tcPr>
          <w:p w14:paraId="0AE05B4A" w14:textId="53073969" w:rsidR="008B280B" w:rsidRDefault="001D1198" w:rsidP="00703F69">
            <w:pPr>
              <w:pStyle w:val="Comment"/>
              <w:rPr>
                <w:i w:val="0"/>
                <w:iCs/>
                <w:color w:val="auto"/>
              </w:rPr>
            </w:pPr>
            <w:r>
              <w:rPr>
                <w:i w:val="0"/>
                <w:iCs/>
                <w:color w:val="auto"/>
              </w:rPr>
              <w:t>Forsinkelse</w:t>
            </w:r>
          </w:p>
        </w:tc>
        <w:tc>
          <w:tcPr>
            <w:tcW w:w="2126" w:type="dxa"/>
          </w:tcPr>
          <w:p w14:paraId="5C1AE1F9" w14:textId="4708DEF5" w:rsidR="008B280B" w:rsidRDefault="001D1198" w:rsidP="00703F69">
            <w:pPr>
              <w:pStyle w:val="Comment"/>
              <w:rPr>
                <w:i w:val="0"/>
                <w:iCs/>
                <w:color w:val="auto"/>
              </w:rPr>
            </w:pPr>
            <w:proofErr w:type="spellStart"/>
            <w:r>
              <w:rPr>
                <w:i w:val="0"/>
                <w:iCs/>
                <w:color w:val="auto"/>
              </w:rPr>
              <w:t>Delay</w:t>
            </w:r>
            <w:proofErr w:type="spellEnd"/>
          </w:p>
        </w:tc>
        <w:tc>
          <w:tcPr>
            <w:tcW w:w="4954" w:type="dxa"/>
          </w:tcPr>
          <w:p w14:paraId="0E5C0139" w14:textId="5E25F047" w:rsidR="008B280B" w:rsidRDefault="000D3916" w:rsidP="00703F69">
            <w:pPr>
              <w:pStyle w:val="Comment"/>
              <w:rPr>
                <w:i w:val="0"/>
                <w:iCs/>
                <w:color w:val="auto"/>
              </w:rPr>
            </w:pPr>
            <w:r>
              <w:rPr>
                <w:i w:val="0"/>
                <w:iCs/>
                <w:color w:val="auto"/>
              </w:rPr>
              <w:t xml:space="preserve">Eventuell forsinkelse på toget, registrert </w:t>
            </w:r>
            <w:r w:rsidR="001D1198">
              <w:rPr>
                <w:i w:val="0"/>
                <w:iCs/>
                <w:color w:val="auto"/>
              </w:rPr>
              <w:t>i formatet «</w:t>
            </w:r>
            <w:proofErr w:type="spellStart"/>
            <w:r w:rsidR="001D1198">
              <w:rPr>
                <w:i w:val="0"/>
                <w:iCs/>
                <w:color w:val="auto"/>
              </w:rPr>
              <w:t>hh:mm</w:t>
            </w:r>
            <w:proofErr w:type="spellEnd"/>
            <w:r w:rsidR="001D1198">
              <w:rPr>
                <w:i w:val="0"/>
                <w:iCs/>
                <w:color w:val="auto"/>
              </w:rPr>
              <w:t>».</w:t>
            </w:r>
          </w:p>
        </w:tc>
      </w:tr>
      <w:tr w:rsidR="008B280B" w14:paraId="7071BDE1" w14:textId="77777777" w:rsidTr="00552AAF">
        <w:trPr>
          <w:cantSplit/>
        </w:trPr>
        <w:tc>
          <w:tcPr>
            <w:tcW w:w="1980" w:type="dxa"/>
          </w:tcPr>
          <w:p w14:paraId="0E9F61B8" w14:textId="401BF950" w:rsidR="008B280B" w:rsidRDefault="00AB263B" w:rsidP="00703F69">
            <w:pPr>
              <w:pStyle w:val="Comment"/>
              <w:rPr>
                <w:i w:val="0"/>
                <w:iCs/>
                <w:color w:val="auto"/>
              </w:rPr>
            </w:pPr>
            <w:r>
              <w:rPr>
                <w:i w:val="0"/>
                <w:iCs/>
                <w:color w:val="auto"/>
              </w:rPr>
              <w:t>Stasjon</w:t>
            </w:r>
          </w:p>
        </w:tc>
        <w:tc>
          <w:tcPr>
            <w:tcW w:w="2126" w:type="dxa"/>
          </w:tcPr>
          <w:p w14:paraId="13748652" w14:textId="245636D8" w:rsidR="008B280B" w:rsidRDefault="00AB263B" w:rsidP="00703F69">
            <w:pPr>
              <w:pStyle w:val="Comment"/>
              <w:rPr>
                <w:i w:val="0"/>
                <w:iCs/>
                <w:color w:val="auto"/>
              </w:rPr>
            </w:pPr>
            <w:r>
              <w:rPr>
                <w:i w:val="0"/>
                <w:iCs/>
                <w:color w:val="auto"/>
              </w:rPr>
              <w:t>Station</w:t>
            </w:r>
          </w:p>
        </w:tc>
        <w:tc>
          <w:tcPr>
            <w:tcW w:w="4954" w:type="dxa"/>
          </w:tcPr>
          <w:p w14:paraId="7851AD49" w14:textId="59D4A24A" w:rsidR="008B280B" w:rsidRDefault="006109C6" w:rsidP="00703F69">
            <w:pPr>
              <w:pStyle w:val="Comment"/>
              <w:rPr>
                <w:i w:val="0"/>
                <w:iCs/>
                <w:color w:val="auto"/>
              </w:rPr>
            </w:pPr>
            <w:r>
              <w:rPr>
                <w:i w:val="0"/>
                <w:iCs/>
                <w:color w:val="auto"/>
              </w:rPr>
              <w:t xml:space="preserve">Stasjonen </w:t>
            </w:r>
            <w:r w:rsidR="00C557FA">
              <w:rPr>
                <w:i w:val="0"/>
                <w:iCs/>
                <w:color w:val="auto"/>
              </w:rPr>
              <w:t>hvor togene avreiser fra.</w:t>
            </w:r>
          </w:p>
        </w:tc>
      </w:tr>
      <w:tr w:rsidR="008B280B" w14:paraId="7B513B86" w14:textId="77777777" w:rsidTr="00552AAF">
        <w:trPr>
          <w:cantSplit/>
        </w:trPr>
        <w:tc>
          <w:tcPr>
            <w:tcW w:w="1980" w:type="dxa"/>
          </w:tcPr>
          <w:p w14:paraId="568E6463" w14:textId="2806BFE0" w:rsidR="008B280B" w:rsidRDefault="00FC6B46" w:rsidP="00703F69">
            <w:pPr>
              <w:pStyle w:val="Comment"/>
              <w:rPr>
                <w:i w:val="0"/>
                <w:iCs/>
                <w:color w:val="auto"/>
              </w:rPr>
            </w:pPr>
            <w:r>
              <w:rPr>
                <w:i w:val="0"/>
                <w:iCs/>
                <w:color w:val="auto"/>
              </w:rPr>
              <w:t>Klokke</w:t>
            </w:r>
            <w:r w:rsidR="007721E8">
              <w:rPr>
                <w:i w:val="0"/>
                <w:iCs/>
                <w:color w:val="auto"/>
              </w:rPr>
              <w:t>/Tiden</w:t>
            </w:r>
          </w:p>
        </w:tc>
        <w:tc>
          <w:tcPr>
            <w:tcW w:w="2126" w:type="dxa"/>
          </w:tcPr>
          <w:p w14:paraId="2FAE095A" w14:textId="5DEBA63C" w:rsidR="008B280B" w:rsidRDefault="00FC6B46" w:rsidP="00703F69">
            <w:pPr>
              <w:pStyle w:val="Comment"/>
              <w:rPr>
                <w:i w:val="0"/>
                <w:iCs/>
                <w:color w:val="auto"/>
              </w:rPr>
            </w:pPr>
            <w:proofErr w:type="spellStart"/>
            <w:r>
              <w:rPr>
                <w:i w:val="0"/>
                <w:iCs/>
                <w:color w:val="auto"/>
              </w:rPr>
              <w:t>Clock</w:t>
            </w:r>
            <w:proofErr w:type="spellEnd"/>
            <w:r w:rsidR="007721E8">
              <w:rPr>
                <w:i w:val="0"/>
                <w:iCs/>
                <w:color w:val="auto"/>
              </w:rPr>
              <w:t>/Time</w:t>
            </w:r>
          </w:p>
        </w:tc>
        <w:tc>
          <w:tcPr>
            <w:tcW w:w="4954" w:type="dxa"/>
          </w:tcPr>
          <w:p w14:paraId="42A97DF0" w14:textId="0EDC2ACA" w:rsidR="00FC6B46" w:rsidRDefault="00FC6B46" w:rsidP="00703F69">
            <w:pPr>
              <w:pStyle w:val="Comment"/>
              <w:rPr>
                <w:i w:val="0"/>
                <w:iCs/>
                <w:color w:val="auto"/>
              </w:rPr>
            </w:pPr>
            <w:r>
              <w:rPr>
                <w:i w:val="0"/>
                <w:iCs/>
                <w:color w:val="auto"/>
              </w:rPr>
              <w:t xml:space="preserve">Tidspunktet på dagen </w:t>
            </w:r>
            <w:r w:rsidR="00C557FA">
              <w:rPr>
                <w:i w:val="0"/>
                <w:iCs/>
                <w:color w:val="auto"/>
              </w:rPr>
              <w:t xml:space="preserve">ved </w:t>
            </w:r>
            <w:r>
              <w:rPr>
                <w:i w:val="0"/>
                <w:iCs/>
                <w:color w:val="auto"/>
              </w:rPr>
              <w:t>stasjonen.</w:t>
            </w:r>
          </w:p>
        </w:tc>
      </w:tr>
    </w:tbl>
    <w:p w14:paraId="3D892E8F" w14:textId="6B6A6B21" w:rsidR="00552AAF" w:rsidRDefault="00552AAF" w:rsidP="00703F69">
      <w:pPr>
        <w:pStyle w:val="Comment"/>
        <w:rPr>
          <w:i w:val="0"/>
          <w:iCs/>
          <w:color w:val="auto"/>
        </w:rPr>
      </w:pPr>
    </w:p>
    <w:p w14:paraId="54D61035" w14:textId="3AF3BD1E" w:rsidR="00AF0C52" w:rsidRPr="00C10047" w:rsidRDefault="00F007DB" w:rsidP="00703F69">
      <w:pPr>
        <w:pStyle w:val="Comment"/>
        <w:rPr>
          <w:i w:val="0"/>
          <w:iCs/>
          <w:color w:val="auto"/>
        </w:rPr>
      </w:pPr>
      <w:r>
        <w:rPr>
          <w:i w:val="0"/>
          <w:iCs/>
          <w:color w:val="auto"/>
        </w:rPr>
        <w:t xml:space="preserve">De syv første begrepene i denne tabellen tilhører </w:t>
      </w:r>
      <w:r w:rsidR="00130A64">
        <w:rPr>
          <w:i w:val="0"/>
          <w:iCs/>
          <w:color w:val="auto"/>
        </w:rPr>
        <w:t>togavgangene, mens de to siste tilhører stasjonen.</w:t>
      </w:r>
      <w:r w:rsidR="00A478CE">
        <w:rPr>
          <w:i w:val="0"/>
          <w:iCs/>
          <w:color w:val="auto"/>
        </w:rPr>
        <w:t xml:space="preserve"> Det vil si at </w:t>
      </w:r>
      <w:r w:rsidR="00CD2759">
        <w:rPr>
          <w:i w:val="0"/>
          <w:iCs/>
          <w:color w:val="auto"/>
        </w:rPr>
        <w:t>enhver</w:t>
      </w:r>
      <w:r w:rsidR="00A478CE">
        <w:rPr>
          <w:i w:val="0"/>
          <w:iCs/>
          <w:color w:val="auto"/>
        </w:rPr>
        <w:t xml:space="preserve"> togavgang kan ha e</w:t>
      </w:r>
      <w:r w:rsidR="009A32B3">
        <w:rPr>
          <w:i w:val="0"/>
          <w:iCs/>
          <w:color w:val="auto"/>
        </w:rPr>
        <w:t>t unikt spor, tognummer, linje, destinasjon, avgangstid og forsinkelse. Men de opererer på samme stasjon og i samme klokkeslett.</w:t>
      </w:r>
    </w:p>
    <w:p w14:paraId="52CBED9A" w14:textId="77777777" w:rsidR="00D10861" w:rsidRDefault="00D10861" w:rsidP="00D10861">
      <w:pPr>
        <w:pStyle w:val="Heading2"/>
      </w:pPr>
      <w:bookmarkStart w:id="16" w:name="_Toc149558637"/>
      <w:r>
        <w:t xml:space="preserve">Rapportens </w:t>
      </w:r>
      <w:r w:rsidR="00933D51">
        <w:t>oppbygning</w:t>
      </w:r>
      <w:bookmarkEnd w:id="16"/>
    </w:p>
    <w:p w14:paraId="74671BFC" w14:textId="77777777" w:rsidR="00D10861" w:rsidRDefault="00552AAF" w:rsidP="00552AAF">
      <w:pPr>
        <w:pStyle w:val="Comment"/>
      </w:pPr>
      <w:r>
        <w:t>[I vitenskapelige rapporter er det svært vanlig å gi et sammendrag her om hvordan rapporten er bygget opp. Typisk "</w:t>
      </w:r>
      <w:r w:rsidR="00A258DB">
        <w:t>]</w:t>
      </w:r>
    </w:p>
    <w:p w14:paraId="32A99A18" w14:textId="77777777" w:rsidR="00D10861" w:rsidRPr="00D10861" w:rsidRDefault="00D10861" w:rsidP="00D10861">
      <w:pPr>
        <w:pStyle w:val="BodyText"/>
      </w:pPr>
    </w:p>
    <w:p w14:paraId="2F8954D3" w14:textId="77777777" w:rsidR="00FA69EA" w:rsidRDefault="00FA69EA" w:rsidP="00FA69EA">
      <w:pPr>
        <w:pStyle w:val="Heading1"/>
      </w:pPr>
      <w:bookmarkStart w:id="17" w:name="_Toc149558638"/>
      <w:r>
        <w:t>BAKGRUNN - TEORETISK GRUNNLAG</w:t>
      </w:r>
      <w:bookmarkEnd w:id="17"/>
    </w:p>
    <w:p w14:paraId="4287EEC8" w14:textId="77777777" w:rsidR="00FA69EA" w:rsidRDefault="00381F01" w:rsidP="00381F01">
      <w:pPr>
        <w:pStyle w:val="Comment"/>
      </w:pPr>
      <w:r>
        <w:t>[</w:t>
      </w:r>
      <w:r w:rsidR="00FA69EA">
        <w:t>Oppgaver og problemstillinger står i en sammenheng. Denne delen skal vise at en har oversikt over denne sammenhengen, at en er eller har gjort seg kjent med tidligere resultater og andres forslag til eller forsøk på løsninger. Det er altså tale om å gi et faglig underlag for ens eget arbeid, evt. en beskrivelse av teoretiske forutsetninger, med referanse til litteratur og andre kilder en støtter seg til.</w:t>
      </w:r>
    </w:p>
    <w:p w14:paraId="73E0371C" w14:textId="77777777" w:rsidR="00FA69EA" w:rsidRDefault="00FA69EA" w:rsidP="00381F01">
      <w:pPr>
        <w:pStyle w:val="Comment"/>
      </w:pPr>
      <w:r w:rsidRPr="00381F01">
        <w:rPr>
          <w:b/>
        </w:rPr>
        <w:t>Kommentar:</w:t>
      </w:r>
      <w:r>
        <w:t xml:space="preserve"> </w:t>
      </w:r>
      <w:r w:rsidR="00355D69">
        <w:t>Presenter</w:t>
      </w:r>
      <w:r>
        <w:t xml:space="preserve"> den teori</w:t>
      </w:r>
      <w:r w:rsidR="00355D69">
        <w:t>en</w:t>
      </w:r>
      <w:r>
        <w:t xml:space="preserve"> som er relevant for de vurderinger som skal gi en </w:t>
      </w:r>
      <w:r w:rsidR="00355D69">
        <w:t xml:space="preserve">god </w:t>
      </w:r>
      <w:r>
        <w:t xml:space="preserve">løsning på problemstillingen, </w:t>
      </w:r>
      <w:r w:rsidR="00355D69">
        <w:t>som for eksempel t</w:t>
      </w:r>
      <w:r>
        <w:t xml:space="preserve">eori rundt hvilke metoder som benyttes for å analysere kravspesifikasjon og identifisere gode kandidater til klasser og objekter. Det viktige her er å få fram det teoretiske grunnlaget </w:t>
      </w:r>
      <w:r w:rsidR="00392EB8">
        <w:t>du/</w:t>
      </w:r>
      <w:r>
        <w:t xml:space="preserve">dere senere skal bruke til å vurdere og argumentere for </w:t>
      </w:r>
      <w:r w:rsidR="00552AAF">
        <w:t>at din</w:t>
      </w:r>
      <w:r>
        <w:t xml:space="preserve"> foreslått</w:t>
      </w:r>
      <w:r w:rsidR="00552AAF">
        <w:t>e</w:t>
      </w:r>
      <w:r>
        <w:t xml:space="preserve"> løsning</w:t>
      </w:r>
      <w:r w:rsidR="00552AAF">
        <w:t xml:space="preserve"> er utviklet etter gode designprinsipper og kvalitetskriterier</w:t>
      </w:r>
      <w:r>
        <w:t xml:space="preserve">. </w:t>
      </w:r>
    </w:p>
    <w:p w14:paraId="7BAF1FCF" w14:textId="77777777" w:rsidR="00381F01" w:rsidRDefault="00FA69EA" w:rsidP="00381F01">
      <w:pPr>
        <w:pStyle w:val="Comment"/>
      </w:pPr>
      <w:r>
        <w:t xml:space="preserve">Alle vurderinger </w:t>
      </w:r>
      <w:r w:rsidR="00392EB8">
        <w:t>du/</w:t>
      </w:r>
      <w:r>
        <w:t xml:space="preserve">dere gjør senere i besvarelsen skal ha referanse til dette kapittelet. Det er særdeles viktig å ha tydelige referanser til de kildene </w:t>
      </w:r>
      <w:r w:rsidR="00392EB8">
        <w:t>du/</w:t>
      </w:r>
      <w:r>
        <w:t xml:space="preserve">dere bruker når </w:t>
      </w:r>
      <w:r w:rsidR="00392EB8">
        <w:t>du/</w:t>
      </w:r>
      <w:r>
        <w:t xml:space="preserve">dere skriver dette kapittelet. All teori </w:t>
      </w:r>
      <w:r w:rsidR="00392EB8">
        <w:t>du/</w:t>
      </w:r>
      <w:r>
        <w:t xml:space="preserve">dere beskriver her skal altså ha en referanse, og denne skal skrives inn i teksten. </w:t>
      </w:r>
    </w:p>
    <w:p w14:paraId="086444F5" w14:textId="77777777" w:rsidR="00FA69EA" w:rsidRPr="00381F01" w:rsidRDefault="00FA69EA" w:rsidP="00381F01">
      <w:pPr>
        <w:pStyle w:val="Comment"/>
        <w:rPr>
          <w:b/>
        </w:rPr>
      </w:pPr>
      <w:r w:rsidRPr="00381F01">
        <w:rPr>
          <w:b/>
        </w:rPr>
        <w:t>Eksempel:</w:t>
      </w:r>
    </w:p>
    <w:p w14:paraId="09B62F1E" w14:textId="77777777" w:rsidR="00381F01" w:rsidRDefault="00FA69EA" w:rsidP="00381F01">
      <w:pPr>
        <w:pStyle w:val="Comment"/>
      </w:pPr>
      <w:proofErr w:type="gramStart"/>
      <w:r>
        <w:lastRenderedPageBreak/>
        <w:t>”…</w:t>
      </w:r>
      <w:proofErr w:type="gramEnd"/>
      <w:r w:rsidR="00381F01">
        <w:t>et viktig moment ved analysen av problemstillingen er å identifisere kandidater til objekter som senere danner grunnlag for klassene. En mye benyttet metode i følge læreboka [1]…..etc.”</w:t>
      </w:r>
    </w:p>
    <w:p w14:paraId="2D3A49A6" w14:textId="77777777" w:rsidR="00FA69EA" w:rsidRDefault="00FA69EA" w:rsidP="00381F01">
      <w:pPr>
        <w:pStyle w:val="Comment"/>
      </w:pPr>
      <w:r>
        <w:t>Tilsvarende skal det under referanser være et tall som ramser opp forfatter, årstall, tittel på bok eller artikkel osv. (se punktet om referanser).</w:t>
      </w:r>
      <w:r w:rsidR="00381F01">
        <w:t xml:space="preserve"> Forelesninger kan også refereres til, da med tittel på fag og navn på foreleser.]</w:t>
      </w:r>
    </w:p>
    <w:p w14:paraId="30281E2D" w14:textId="77777777" w:rsidR="00355D69" w:rsidRDefault="00355D69" w:rsidP="00381F01">
      <w:pPr>
        <w:pStyle w:val="Comment"/>
      </w:pPr>
      <w:r>
        <w:t>Typiske teorier i programmering:</w:t>
      </w:r>
    </w:p>
    <w:p w14:paraId="0E1A7905" w14:textId="77777777" w:rsidR="00355D69" w:rsidRDefault="00355D69" w:rsidP="00355D69">
      <w:pPr>
        <w:pStyle w:val="Comment"/>
        <w:numPr>
          <w:ilvl w:val="0"/>
          <w:numId w:val="13"/>
        </w:numPr>
      </w:pPr>
      <w:r>
        <w:t xml:space="preserve">Hver klasse, </w:t>
      </w:r>
      <w:r>
        <w:rPr>
          <w:b/>
        </w:rPr>
        <w:t>et</w:t>
      </w:r>
      <w:r>
        <w:t xml:space="preserve"> ansvar/en rolle</w:t>
      </w:r>
    </w:p>
    <w:p w14:paraId="28A17209" w14:textId="77777777" w:rsidR="00355D69" w:rsidRDefault="00355D69" w:rsidP="00355D69">
      <w:pPr>
        <w:pStyle w:val="Comment"/>
        <w:numPr>
          <w:ilvl w:val="0"/>
          <w:numId w:val="13"/>
        </w:numPr>
      </w:pPr>
      <w:r>
        <w:t xml:space="preserve">Hver metode kun </w:t>
      </w:r>
      <w:r>
        <w:rPr>
          <w:b/>
        </w:rPr>
        <w:t>en</w:t>
      </w:r>
      <w:r>
        <w:t xml:space="preserve"> oppgave</w:t>
      </w:r>
    </w:p>
    <w:p w14:paraId="54A0861B" w14:textId="77777777" w:rsidR="00355D69" w:rsidRDefault="00355D69" w:rsidP="00355D69">
      <w:pPr>
        <w:pStyle w:val="Comment"/>
        <w:numPr>
          <w:ilvl w:val="0"/>
          <w:numId w:val="13"/>
        </w:numPr>
      </w:pPr>
      <w:r>
        <w:t xml:space="preserve">Felt i klasser </w:t>
      </w:r>
      <w:r>
        <w:rPr>
          <w:b/>
        </w:rPr>
        <w:t>skal</w:t>
      </w:r>
      <w:r>
        <w:t xml:space="preserve"> være private</w:t>
      </w:r>
    </w:p>
    <w:p w14:paraId="2D45948C" w14:textId="77777777" w:rsidR="00355D69" w:rsidRDefault="00355D69" w:rsidP="00355D69">
      <w:pPr>
        <w:pStyle w:val="Comment"/>
        <w:numPr>
          <w:ilvl w:val="0"/>
          <w:numId w:val="13"/>
        </w:numPr>
      </w:pPr>
      <w:proofErr w:type="spellStart"/>
      <w:r>
        <w:t>Modularisering</w:t>
      </w:r>
      <w:proofErr w:type="spellEnd"/>
      <w:r>
        <w:t xml:space="preserve"> og abstrahering</w:t>
      </w:r>
    </w:p>
    <w:p w14:paraId="6160976C" w14:textId="77777777" w:rsidR="00355D69" w:rsidRDefault="00355D69" w:rsidP="00355D69">
      <w:pPr>
        <w:pStyle w:val="Comment"/>
        <w:numPr>
          <w:ilvl w:val="0"/>
          <w:numId w:val="13"/>
        </w:numPr>
      </w:pPr>
      <w:r>
        <w:t>Osv.</w:t>
      </w:r>
    </w:p>
    <w:p w14:paraId="479F05E7" w14:textId="77777777" w:rsidR="00D32F95" w:rsidRPr="00D32F95" w:rsidRDefault="00D32F95" w:rsidP="00D32F95">
      <w:pPr>
        <w:pStyle w:val="Comment"/>
        <w:rPr>
          <w:i w:val="0"/>
          <w:iCs/>
          <w:color w:val="auto"/>
        </w:rPr>
      </w:pPr>
      <w:r w:rsidRPr="00D32F95">
        <w:rPr>
          <w:i w:val="0"/>
          <w:iCs/>
          <w:color w:val="auto"/>
        </w:rPr>
        <w:t>Mange faktorer gir en indikasjon på hva som utgjør god kode. I løpet av dette semesteret har vi blitt presentert for beste praksis for å oppnå akseptable løsninger.</w:t>
      </w:r>
    </w:p>
    <w:p w14:paraId="3AB24529" w14:textId="77777777" w:rsidR="00D32F95" w:rsidRPr="00D32F95" w:rsidRDefault="00D32F95" w:rsidP="00D32F95">
      <w:pPr>
        <w:pStyle w:val="Comment"/>
        <w:rPr>
          <w:i w:val="0"/>
          <w:iCs/>
          <w:color w:val="auto"/>
        </w:rPr>
      </w:pPr>
    </w:p>
    <w:p w14:paraId="134997C5" w14:textId="6414125B" w:rsidR="00C53175" w:rsidRDefault="00D32F95" w:rsidP="00D32F95">
      <w:pPr>
        <w:pStyle w:val="Comment"/>
        <w:rPr>
          <w:i w:val="0"/>
          <w:iCs/>
          <w:color w:val="auto"/>
        </w:rPr>
      </w:pPr>
      <w:r w:rsidRPr="00D32F95">
        <w:rPr>
          <w:i w:val="0"/>
          <w:iCs/>
          <w:color w:val="auto"/>
        </w:rPr>
        <w:t>I kjernen av objektorientert programmering finnes to sentrale konsepter: objekter og klasser [1]. En klasse gir en abstrakt definisjon av alle objekter av samme type [1]. Objekter opprettes basert på disse klassene og inkluderer feltene og metodene definert i klassen [1]. Det er denne bruk av objekter fra klasser som skiller objektorientert programmering fra funksjonell programmering. Objektorientert programmering tilbyr en tilnærming som generelt letter utviklingen av prosjekter (med noen unntak, spesielt innenfor matematikk). I dette avsnittet vil jeg presentere relevant teori som har blitt dekket i løpet av kurset.</w:t>
      </w:r>
    </w:p>
    <w:p w14:paraId="37323E56" w14:textId="3B5D6296" w:rsidR="00526134" w:rsidRDefault="00526134" w:rsidP="00526134">
      <w:pPr>
        <w:pStyle w:val="Heading2"/>
      </w:pPr>
      <w:r>
        <w:t>Innkapsling</w:t>
      </w:r>
    </w:p>
    <w:p w14:paraId="5F0ABBF5" w14:textId="4E21512E" w:rsidR="00526134" w:rsidRPr="00526134" w:rsidRDefault="00526134" w:rsidP="00526134">
      <w:pPr>
        <w:pStyle w:val="BodyText"/>
      </w:pPr>
      <w:r>
        <w:t>Innkapsling handler om sikkerhet.</w:t>
      </w:r>
      <w:r w:rsidR="00844FFD">
        <w:t xml:space="preserve"> Private </w:t>
      </w:r>
      <w:r w:rsidR="004A40F2">
        <w:t>Public</w:t>
      </w:r>
      <w:r w:rsidR="00844FFD">
        <w:t xml:space="preserve"> osv.</w:t>
      </w:r>
    </w:p>
    <w:p w14:paraId="167D6012" w14:textId="54C8D098" w:rsidR="00BA36AE" w:rsidRDefault="00BA36AE" w:rsidP="00BA36AE">
      <w:pPr>
        <w:pStyle w:val="Heading2"/>
      </w:pPr>
      <w:bookmarkStart w:id="18" w:name="_Toc149558639"/>
      <w:r>
        <w:t>Abstrahering</w:t>
      </w:r>
      <w:bookmarkEnd w:id="18"/>
    </w:p>
    <w:p w14:paraId="45836E37" w14:textId="5F5B6D4C" w:rsidR="00BA36AE" w:rsidRDefault="000E4353" w:rsidP="000E4353">
      <w:pPr>
        <w:pStyle w:val="BodyText"/>
      </w:pPr>
      <w:r>
        <w:t>Abstraksjon er evnen til å ignorere detaljer om deler, for å rette oppmerksomheten mot et høyere nivå av et problem</w:t>
      </w:r>
      <w:r w:rsidR="001B2331">
        <w:t xml:space="preserve"> [1]</w:t>
      </w:r>
      <w:r>
        <w:t>.</w:t>
      </w:r>
      <w:r w:rsidR="000E3740">
        <w:t xml:space="preserve"> </w:t>
      </w:r>
      <w:r w:rsidR="005129C1">
        <w:t>Utfordringene deles da opp i mindre og mindre biter</w:t>
      </w:r>
      <w:r w:rsidR="005F6C58">
        <w:t xml:space="preserve"> til de blir </w:t>
      </w:r>
      <w:r w:rsidR="00115972">
        <w:t>lettere å løse.</w:t>
      </w:r>
    </w:p>
    <w:p w14:paraId="3CBD5124" w14:textId="2C34BA7C" w:rsidR="00C52AF9" w:rsidRDefault="00C52AF9" w:rsidP="00C52AF9">
      <w:pPr>
        <w:pStyle w:val="Heading2"/>
      </w:pPr>
      <w:bookmarkStart w:id="19" w:name="_Toc149558640"/>
      <w:proofErr w:type="spellStart"/>
      <w:r>
        <w:t>Modularisering</w:t>
      </w:r>
      <w:bookmarkEnd w:id="19"/>
      <w:proofErr w:type="spellEnd"/>
    </w:p>
    <w:p w14:paraId="1197EC46" w14:textId="740B33E9" w:rsidR="00FD3186" w:rsidRDefault="00FD3186" w:rsidP="00FD3186">
      <w:pPr>
        <w:pStyle w:val="BodyText"/>
      </w:pPr>
      <w:proofErr w:type="spellStart"/>
      <w:r w:rsidRPr="00FD3186">
        <w:t>Modularisering</w:t>
      </w:r>
      <w:proofErr w:type="spellEnd"/>
      <w:r w:rsidRPr="00FD3186">
        <w:t xml:space="preserve"> er prosessen med å dele et helt system inn i mindre og godt definerte deler som kan bygges og utforskes separat, samtidig som de samhandler på forhåndsdefinerte måter</w:t>
      </w:r>
      <w:r w:rsidR="00C809D0">
        <w:t xml:space="preserve"> [1]</w:t>
      </w:r>
      <w:r w:rsidRPr="00FD3186">
        <w:t>.</w:t>
      </w:r>
    </w:p>
    <w:p w14:paraId="1ACC8D54" w14:textId="0927DD36" w:rsidR="00E718CF" w:rsidRDefault="00BE075F" w:rsidP="00E718CF">
      <w:pPr>
        <w:pStyle w:val="Heading2"/>
      </w:pPr>
      <w:bookmarkStart w:id="20" w:name="_Toc149558641"/>
      <w:proofErr w:type="spellStart"/>
      <w:r>
        <w:t>Coupling</w:t>
      </w:r>
      <w:bookmarkEnd w:id="20"/>
      <w:proofErr w:type="spellEnd"/>
    </w:p>
    <w:p w14:paraId="04D1E262" w14:textId="7FAA7780" w:rsidR="00471B32" w:rsidRPr="00471B32" w:rsidRDefault="00471B32" w:rsidP="00471B32">
      <w:pPr>
        <w:pStyle w:val="BodyText"/>
      </w:pPr>
      <w:proofErr w:type="spellStart"/>
      <w:r w:rsidRPr="00471B32">
        <w:t>Coupling</w:t>
      </w:r>
      <w:proofErr w:type="spellEnd"/>
      <w:r w:rsidRPr="00471B32">
        <w:t xml:space="preserve"> refererer til forholdet eller koblingen mellom ulike klasser eller komponenter i et program. Dette konseptet dreier seg om hvor tett eller løst disse komponentene er knyttet til hverandre. Målet er å oppnå løse koblinger mellom klassene, noe som betyr at de primært er uavhengige av hverandre og kun kommuniserer via et begrenset og godt definert grensesnitt.</w:t>
      </w:r>
    </w:p>
    <w:p w14:paraId="79F4D130" w14:textId="366097CD" w:rsidR="00BE075F" w:rsidRDefault="00BE075F" w:rsidP="00BE075F">
      <w:pPr>
        <w:pStyle w:val="Heading2"/>
      </w:pPr>
      <w:bookmarkStart w:id="21" w:name="_Toc149558642"/>
      <w:proofErr w:type="spellStart"/>
      <w:r>
        <w:t>Cohesion</w:t>
      </w:r>
      <w:bookmarkEnd w:id="21"/>
      <w:proofErr w:type="spellEnd"/>
    </w:p>
    <w:p w14:paraId="379E18EB" w14:textId="4BBFAA9F" w:rsidR="006B1934" w:rsidRDefault="00CE59E4" w:rsidP="00CE59E4">
      <w:pPr>
        <w:pStyle w:val="BodyText"/>
      </w:pPr>
      <w:proofErr w:type="spellStart"/>
      <w:r>
        <w:t>Cohesion</w:t>
      </w:r>
      <w:proofErr w:type="spellEnd"/>
      <w:r>
        <w:t xml:space="preserve"> </w:t>
      </w:r>
      <w:r w:rsidR="006B5032">
        <w:t xml:space="preserve">beskriver hvor godt en kode er knyttet til en spesifikk oppgave. I et </w:t>
      </w:r>
      <w:r w:rsidR="002B476F">
        <w:t xml:space="preserve">program med høy </w:t>
      </w:r>
      <w:proofErr w:type="spellStart"/>
      <w:r w:rsidR="002B476F">
        <w:t>cohesion</w:t>
      </w:r>
      <w:proofErr w:type="spellEnd"/>
      <w:r w:rsidR="00580D58">
        <w:t xml:space="preserve"> vil hver kodeenhet (metode, klasse eller modul)</w:t>
      </w:r>
      <w:r w:rsidR="001447C2">
        <w:t xml:space="preserve"> </w:t>
      </w:r>
      <w:r w:rsidR="003B20CC">
        <w:t xml:space="preserve">være ansvarlig </w:t>
      </w:r>
      <w:r w:rsidR="00154BBF">
        <w:t>for en veldefinert oppgave eller entitet.</w:t>
      </w:r>
      <w:r w:rsidR="009825A8">
        <w:t xml:space="preserve"> </w:t>
      </w:r>
      <w:proofErr w:type="spellStart"/>
      <w:r w:rsidR="006B1C27">
        <w:t>Cohesion</w:t>
      </w:r>
      <w:proofErr w:type="spellEnd"/>
      <w:r w:rsidR="006B1C27">
        <w:t xml:space="preserve"> gir oss huskeregelen «en klasse, ett ansvar» og «en metode, en oppgave».</w:t>
      </w:r>
      <w:r w:rsidR="00154BBF">
        <w:t xml:space="preserve"> Godt klasse</w:t>
      </w:r>
      <w:r w:rsidR="00CC4C48">
        <w:t xml:space="preserve">design inneholder en høy grad av </w:t>
      </w:r>
      <w:proofErr w:type="spellStart"/>
      <w:r w:rsidR="00CC4C48">
        <w:t>cohesion</w:t>
      </w:r>
      <w:proofErr w:type="spellEnd"/>
      <w:r w:rsidR="00CC4C48">
        <w:t>.</w:t>
      </w:r>
    </w:p>
    <w:p w14:paraId="749B1587" w14:textId="06A01AA8" w:rsidR="00CC4C48" w:rsidRDefault="00052A55" w:rsidP="00CC4C48">
      <w:pPr>
        <w:pStyle w:val="Heading2"/>
      </w:pPr>
      <w:bookmarkStart w:id="22" w:name="_Toc149558643"/>
      <w:proofErr w:type="spellStart"/>
      <w:r>
        <w:lastRenderedPageBreak/>
        <w:t>Refaktorering</w:t>
      </w:r>
      <w:bookmarkEnd w:id="22"/>
      <w:proofErr w:type="spellEnd"/>
    </w:p>
    <w:p w14:paraId="61F82EB1" w14:textId="30559280" w:rsidR="00052A55" w:rsidRDefault="00052A55" w:rsidP="00052A55">
      <w:pPr>
        <w:pStyle w:val="BodyText"/>
      </w:pPr>
      <w:proofErr w:type="spellStart"/>
      <w:r>
        <w:t>Refaktorering</w:t>
      </w:r>
      <w:proofErr w:type="spellEnd"/>
      <w:r>
        <w:t xml:space="preserve"> er prosessen </w:t>
      </w:r>
      <w:r w:rsidR="005E7B1C">
        <w:t xml:space="preserve">med å reorganisere og endre eksisterende kode for å forbedre dens struktur, lesbarhet, ytelse og </w:t>
      </w:r>
      <w:proofErr w:type="spellStart"/>
      <w:r w:rsidR="005E7B1C">
        <w:t>vedlikeholdsevne</w:t>
      </w:r>
      <w:proofErr w:type="spellEnd"/>
      <w:r w:rsidR="00BD66E5">
        <w:t>.</w:t>
      </w:r>
      <w:r w:rsidR="00D52C9C">
        <w:t xml:space="preserve"> Dette gjøres ofte ved å dele klasser eller metoder i flere deler</w:t>
      </w:r>
      <w:r w:rsidR="00724C4B">
        <w:t xml:space="preserve"> for å øke dens </w:t>
      </w:r>
      <w:proofErr w:type="spellStart"/>
      <w:r w:rsidR="00724C4B">
        <w:t>cohesion</w:t>
      </w:r>
      <w:proofErr w:type="spellEnd"/>
      <w:r w:rsidR="00724C4B">
        <w:t>.</w:t>
      </w:r>
    </w:p>
    <w:p w14:paraId="1BF0277A" w14:textId="6686CDB7" w:rsidR="00BE075F" w:rsidRDefault="00664D05" w:rsidP="006B1934">
      <w:pPr>
        <w:pStyle w:val="Heading2"/>
      </w:pPr>
      <w:bookmarkStart w:id="23" w:name="_Toc149558644"/>
      <w:r>
        <w:t>Defensiv</w:t>
      </w:r>
      <w:r w:rsidR="006B1934">
        <w:t xml:space="preserve"> programmering</w:t>
      </w:r>
      <w:bookmarkEnd w:id="23"/>
    </w:p>
    <w:p w14:paraId="2BCD5E70" w14:textId="0CF1FD8D" w:rsidR="009060EB" w:rsidRPr="009060EB" w:rsidRDefault="009060EB" w:rsidP="009060EB">
      <w:pPr>
        <w:pStyle w:val="BodyText"/>
      </w:pPr>
      <w:r>
        <w:t xml:space="preserve">Defensiv programmering </w:t>
      </w:r>
      <w:r w:rsidR="006C6B52">
        <w:t xml:space="preserve">er å produsere kode som beskytter seg selv mot </w:t>
      </w:r>
      <w:r w:rsidR="00C268D6">
        <w:t>mulige</w:t>
      </w:r>
      <w:r w:rsidR="006C6B52">
        <w:t xml:space="preserve"> feil og unntak. </w:t>
      </w:r>
      <w:r w:rsidR="00894184">
        <w:t>Hovedmålet med defensiv programmering er å gjøre systemet m</w:t>
      </w:r>
      <w:r w:rsidR="00C268D6">
        <w:t>indre åpent for feil.</w:t>
      </w:r>
      <w:r w:rsidR="00D8690A">
        <w:t xml:space="preserve"> </w:t>
      </w:r>
      <w:r w:rsidR="004D6514">
        <w:t xml:space="preserve">Noen måter å skrive defensiv kode er med </w:t>
      </w:r>
      <w:proofErr w:type="spellStart"/>
      <w:r w:rsidR="004D6514">
        <w:t>error</w:t>
      </w:r>
      <w:proofErr w:type="spellEnd"/>
      <w:r w:rsidR="004D6514">
        <w:t xml:space="preserve"> handling</w:t>
      </w:r>
      <w:r w:rsidR="00516CEB">
        <w:t xml:space="preserve"> (</w:t>
      </w:r>
      <w:r w:rsidR="005412AC">
        <w:t xml:space="preserve">håndtere feil på en måte som sikrer mot </w:t>
      </w:r>
      <w:r w:rsidR="009B6738">
        <w:t>sammenbrudd</w:t>
      </w:r>
      <w:r w:rsidR="005412AC">
        <w:t xml:space="preserve"> og data korrupsjon</w:t>
      </w:r>
      <w:r w:rsidR="00516CEB">
        <w:t>)</w:t>
      </w:r>
      <w:r w:rsidR="004D6514">
        <w:t xml:space="preserve"> og input </w:t>
      </w:r>
      <w:proofErr w:type="spellStart"/>
      <w:r w:rsidR="004D6514">
        <w:t>validation</w:t>
      </w:r>
      <w:proofErr w:type="spellEnd"/>
      <w:r w:rsidR="00516CEB">
        <w:t xml:space="preserve"> (sjekke at gitt parameter stemmer med det som forventes).</w:t>
      </w:r>
    </w:p>
    <w:p w14:paraId="4C5E531B" w14:textId="477D3172" w:rsidR="006B1934" w:rsidRDefault="006B1934" w:rsidP="006B1934">
      <w:pPr>
        <w:pStyle w:val="Heading2"/>
      </w:pPr>
      <w:bookmarkStart w:id="24" w:name="_Toc149558645"/>
      <w:r>
        <w:t>Lambda uttrykk</w:t>
      </w:r>
      <w:bookmarkEnd w:id="24"/>
    </w:p>
    <w:p w14:paraId="043957AB" w14:textId="45A2082B" w:rsidR="006B1934" w:rsidRPr="006B1934" w:rsidRDefault="00023DE2" w:rsidP="006B1934">
      <w:pPr>
        <w:pStyle w:val="BodyText"/>
      </w:pPr>
      <w:r>
        <w:t xml:space="preserve">Lambda uttrykk/funksjoner </w:t>
      </w:r>
      <w:r w:rsidR="005F36FE">
        <w:t xml:space="preserve">er korte </w:t>
      </w:r>
      <w:r w:rsidR="000F5774">
        <w:t>funksjoner</w:t>
      </w:r>
      <w:r w:rsidR="005F36FE">
        <w:t xml:space="preserve"> som vanligvis </w:t>
      </w:r>
      <w:r w:rsidR="003702EE">
        <w:t xml:space="preserve">brukes for enkle operasjoner og kan defineres i en </w:t>
      </w:r>
      <w:r w:rsidR="000F5774">
        <w:t xml:space="preserve">enkelt linje. </w:t>
      </w:r>
      <w:r w:rsidR="000F5774" w:rsidRPr="000F5774">
        <w:t>Lambda-funksjoner er ikke ment for kompleks logikk eller operasjoner som må gjenbrukes på flere steder i koden din. De brukes vanligvis for kortvarige, spesifikke oppgaver</w:t>
      </w:r>
      <w:r w:rsidR="000F5774">
        <w:t>.</w:t>
      </w:r>
    </w:p>
    <w:p w14:paraId="519DFEE6" w14:textId="0593F38E" w:rsidR="00FA69EA" w:rsidRDefault="00FA69EA" w:rsidP="00FA69EA">
      <w:pPr>
        <w:pStyle w:val="Heading1"/>
      </w:pPr>
      <w:bookmarkStart w:id="25" w:name="_Toc149558646"/>
      <w:r>
        <w:t xml:space="preserve">METODE </w:t>
      </w:r>
      <w:r w:rsidR="000551FF">
        <w:t>–</w:t>
      </w:r>
      <w:r>
        <w:t xml:space="preserve"> </w:t>
      </w:r>
      <w:r w:rsidR="00381F01">
        <w:t>DESIGN</w:t>
      </w:r>
      <w:bookmarkEnd w:id="25"/>
    </w:p>
    <w:p w14:paraId="35489047" w14:textId="287366AC" w:rsidR="00FA69EA" w:rsidRDefault="000551FF" w:rsidP="000551FF">
      <w:pPr>
        <w:pStyle w:val="Comment"/>
      </w:pPr>
      <w:r>
        <w:t>[</w:t>
      </w:r>
      <w:r w:rsidRPr="000551FF">
        <w:t xml:space="preserve">Denne delen skal redegjøre for hvordan man planla å gå fram / har gått fram for å løse oppgaven og sannsynliggjøre framgangsmåten. Framgangsmåten kan være en utviklingsoppgave, for eksempel utvikling av et </w:t>
      </w:r>
      <w:r>
        <w:t xml:space="preserve">datasystem, </w:t>
      </w:r>
      <w:r w:rsidRPr="000551FF">
        <w:t>databasesystem, en grafikkrutine, et kontrollprogram osv. Ta da også med valg av utviklingsmetode, framdriftsplan, organisering og rapportering, hvordan arbeidet utprøves, kontrolleres og korrigeres, om systemdokumentasjon og brukerveiledning, om overlevering til oppdragsgiver og avtalte kriterier for fullført oppgave osv.</w:t>
      </w:r>
      <w:r>
        <w:t>]</w:t>
      </w:r>
    </w:p>
    <w:p w14:paraId="3BD3BBA6" w14:textId="77777777" w:rsidR="00B7081D" w:rsidRDefault="00B7081D" w:rsidP="000551FF">
      <w:pPr>
        <w:pStyle w:val="Comment"/>
      </w:pPr>
      <w:r>
        <w:t xml:space="preserve">[Beskriv også hvilke verktøy </w:t>
      </w:r>
      <w:r w:rsidR="00392EB8">
        <w:t>du/</w:t>
      </w:r>
      <w:r>
        <w:t>dere har benyttet for å løse oppgaven, hvilket utviklingsmiljø</w:t>
      </w:r>
      <w:r w:rsidR="00392EB8">
        <w:t xml:space="preserve"> du/dere </w:t>
      </w:r>
      <w:r>
        <w:t>har jobbet i (</w:t>
      </w:r>
      <w:proofErr w:type="spellStart"/>
      <w:r>
        <w:t>BlueJ</w:t>
      </w:r>
      <w:proofErr w:type="spellEnd"/>
      <w:r>
        <w:t xml:space="preserve">, </w:t>
      </w:r>
      <w:proofErr w:type="spellStart"/>
      <w:r>
        <w:t>Netbeans</w:t>
      </w:r>
      <w:proofErr w:type="spellEnd"/>
      <w:r>
        <w:t xml:space="preserve">, </w:t>
      </w:r>
      <w:proofErr w:type="spellStart"/>
      <w:r>
        <w:t>Eclipse</w:t>
      </w:r>
      <w:proofErr w:type="spellEnd"/>
      <w:r>
        <w:t xml:space="preserve">, </w:t>
      </w:r>
      <w:proofErr w:type="spellStart"/>
      <w:r>
        <w:t>IntelliJ</w:t>
      </w:r>
      <w:proofErr w:type="spellEnd"/>
      <w:r>
        <w:t>,</w:t>
      </w:r>
      <w:r w:rsidR="000B4F9E">
        <w:t xml:space="preserve"> </w:t>
      </w:r>
      <w:proofErr w:type="spellStart"/>
      <w:r w:rsidR="000B4F9E">
        <w:t>CheckStyle</w:t>
      </w:r>
      <w:proofErr w:type="spellEnd"/>
      <w:r w:rsidR="000B4F9E">
        <w:t xml:space="preserve">, </w:t>
      </w:r>
      <w:proofErr w:type="spellStart"/>
      <w:r w:rsidR="000B4F9E">
        <w:t>SonarLint</w:t>
      </w:r>
      <w:proofErr w:type="spellEnd"/>
      <w:r>
        <w:t xml:space="preserve"> </w:t>
      </w:r>
      <w:proofErr w:type="spellStart"/>
      <w:r>
        <w:t>Bitbucket</w:t>
      </w:r>
      <w:proofErr w:type="spellEnd"/>
      <w:r>
        <w:t xml:space="preserve">, </w:t>
      </w:r>
      <w:proofErr w:type="spellStart"/>
      <w:r>
        <w:t>Git</w:t>
      </w:r>
      <w:proofErr w:type="spellEnd"/>
      <w:r>
        <w:t xml:space="preserve">, Wiki, </w:t>
      </w:r>
      <w:proofErr w:type="spellStart"/>
      <w:r>
        <w:t>Issue-tracking</w:t>
      </w:r>
      <w:proofErr w:type="spellEnd"/>
      <w:r>
        <w:t xml:space="preserve"> som JIRA </w:t>
      </w:r>
      <w:proofErr w:type="spellStart"/>
      <w:r>
        <w:t>el.l</w:t>
      </w:r>
      <w:proofErr w:type="spellEnd"/>
      <w:r>
        <w:t>. osv.]</w:t>
      </w:r>
    </w:p>
    <w:p w14:paraId="567DCA37" w14:textId="368499EE" w:rsidR="00D704C5" w:rsidRDefault="00AA13AB" w:rsidP="000551FF">
      <w:pPr>
        <w:pStyle w:val="Comment"/>
        <w:rPr>
          <w:i w:val="0"/>
          <w:iCs/>
          <w:color w:val="auto"/>
        </w:rPr>
      </w:pPr>
      <w:r>
        <w:rPr>
          <w:i w:val="0"/>
          <w:iCs/>
          <w:color w:val="auto"/>
        </w:rPr>
        <w:t xml:space="preserve">Første løsning </w:t>
      </w:r>
      <w:r w:rsidR="005C26C4">
        <w:rPr>
          <w:i w:val="0"/>
          <w:iCs/>
          <w:color w:val="auto"/>
        </w:rPr>
        <w:t>ble</w:t>
      </w:r>
      <w:r>
        <w:rPr>
          <w:i w:val="0"/>
          <w:iCs/>
          <w:color w:val="auto"/>
        </w:rPr>
        <w:t xml:space="preserve"> å </w:t>
      </w:r>
      <w:r w:rsidR="00FB476F">
        <w:rPr>
          <w:i w:val="0"/>
          <w:iCs/>
          <w:color w:val="auto"/>
        </w:rPr>
        <w:t>opprette</w:t>
      </w:r>
      <w:r>
        <w:rPr>
          <w:i w:val="0"/>
          <w:iCs/>
          <w:color w:val="auto"/>
        </w:rPr>
        <w:t xml:space="preserve"> en klasse for </w:t>
      </w:r>
      <w:r w:rsidR="00BF5704">
        <w:rPr>
          <w:i w:val="0"/>
          <w:iCs/>
          <w:color w:val="auto"/>
        </w:rPr>
        <w:t>togavganger som skulle holde på feltene</w:t>
      </w:r>
      <w:r w:rsidR="0012581E">
        <w:rPr>
          <w:i w:val="0"/>
          <w:iCs/>
          <w:color w:val="auto"/>
        </w:rPr>
        <w:t xml:space="preserve"> spor, tognummer, linje, destinasjon, avgangstid og </w:t>
      </w:r>
      <w:r w:rsidR="00AF130D">
        <w:rPr>
          <w:i w:val="0"/>
          <w:iCs/>
          <w:color w:val="auto"/>
        </w:rPr>
        <w:t xml:space="preserve">forsinkelse. </w:t>
      </w:r>
      <w:r w:rsidR="00FB476F">
        <w:rPr>
          <w:i w:val="0"/>
          <w:iCs/>
          <w:color w:val="auto"/>
        </w:rPr>
        <w:t xml:space="preserve">Denne klassen skulle ha enkle metoder for å endre </w:t>
      </w:r>
      <w:r w:rsidR="00B83DC7">
        <w:rPr>
          <w:i w:val="0"/>
          <w:iCs/>
          <w:color w:val="auto"/>
        </w:rPr>
        <w:t>feltene og få de returnert.</w:t>
      </w:r>
      <w:r w:rsidR="000229F1">
        <w:rPr>
          <w:i w:val="0"/>
          <w:iCs/>
          <w:color w:val="auto"/>
        </w:rPr>
        <w:t xml:space="preserve"> Klassen </w:t>
      </w:r>
      <w:r w:rsidR="00CC4314">
        <w:rPr>
          <w:i w:val="0"/>
          <w:iCs/>
          <w:color w:val="auto"/>
        </w:rPr>
        <w:t>fikk</w:t>
      </w:r>
      <w:r w:rsidR="000229F1">
        <w:rPr>
          <w:i w:val="0"/>
          <w:iCs/>
          <w:color w:val="auto"/>
        </w:rPr>
        <w:t xml:space="preserve"> navnet </w:t>
      </w:r>
      <w:proofErr w:type="spellStart"/>
      <w:r w:rsidR="000229F1">
        <w:rPr>
          <w:i w:val="0"/>
          <w:iCs/>
          <w:color w:val="auto"/>
        </w:rPr>
        <w:t>TrainDeparture</w:t>
      </w:r>
      <w:proofErr w:type="spellEnd"/>
      <w:r w:rsidR="00CC4314">
        <w:rPr>
          <w:i w:val="0"/>
          <w:iCs/>
          <w:color w:val="auto"/>
        </w:rPr>
        <w:t xml:space="preserve"> og </w:t>
      </w:r>
      <w:r w:rsidR="00114B6F">
        <w:rPr>
          <w:i w:val="0"/>
          <w:iCs/>
          <w:color w:val="auto"/>
        </w:rPr>
        <w:t>har</w:t>
      </w:r>
      <w:r w:rsidR="00CC4314">
        <w:rPr>
          <w:i w:val="0"/>
          <w:iCs/>
          <w:color w:val="auto"/>
        </w:rPr>
        <w:t xml:space="preserve"> som ansvar å lagre</w:t>
      </w:r>
      <w:r w:rsidR="00EE4B6E">
        <w:rPr>
          <w:i w:val="0"/>
          <w:iCs/>
          <w:color w:val="auto"/>
        </w:rPr>
        <w:t xml:space="preserve"> hver enkelt togavgang</w:t>
      </w:r>
      <w:r w:rsidR="000229F1">
        <w:rPr>
          <w:i w:val="0"/>
          <w:iCs/>
          <w:color w:val="auto"/>
        </w:rPr>
        <w:t>.</w:t>
      </w:r>
    </w:p>
    <w:p w14:paraId="78C511C9" w14:textId="6915CD9C" w:rsidR="000229F1" w:rsidRDefault="00C30185" w:rsidP="000551FF">
      <w:pPr>
        <w:pStyle w:val="Comment"/>
        <w:rPr>
          <w:i w:val="0"/>
          <w:iCs/>
          <w:color w:val="auto"/>
        </w:rPr>
      </w:pPr>
      <w:r>
        <w:rPr>
          <w:noProof/>
        </w:rPr>
        <w:lastRenderedPageBreak/>
        <mc:AlternateContent>
          <mc:Choice Requires="wps">
            <w:drawing>
              <wp:anchor distT="0" distB="0" distL="114300" distR="114300" simplePos="0" relativeHeight="251660288" behindDoc="1" locked="0" layoutInCell="1" allowOverlap="1" wp14:anchorId="076FC360" wp14:editId="1BA4CEC4">
                <wp:simplePos x="0" y="0"/>
                <wp:positionH relativeFrom="column">
                  <wp:posOffset>3195320</wp:posOffset>
                </wp:positionH>
                <wp:positionV relativeFrom="paragraph">
                  <wp:posOffset>7354570</wp:posOffset>
                </wp:positionV>
                <wp:extent cx="3080385" cy="635"/>
                <wp:effectExtent l="0" t="0" r="0" b="0"/>
                <wp:wrapTight wrapText="bothSides">
                  <wp:wrapPolygon edited="0">
                    <wp:start x="0" y="0"/>
                    <wp:lineTo x="0" y="21600"/>
                    <wp:lineTo x="21600" y="21600"/>
                    <wp:lineTo x="21600" y="0"/>
                  </wp:wrapPolygon>
                </wp:wrapTight>
                <wp:docPr id="497339189" name="Tekstboks 1"/>
                <wp:cNvGraphicFramePr/>
                <a:graphic xmlns:a="http://schemas.openxmlformats.org/drawingml/2006/main">
                  <a:graphicData uri="http://schemas.microsoft.com/office/word/2010/wordprocessingShape">
                    <wps:wsp>
                      <wps:cNvSpPr txBox="1"/>
                      <wps:spPr>
                        <a:xfrm>
                          <a:off x="0" y="0"/>
                          <a:ext cx="3080385" cy="635"/>
                        </a:xfrm>
                        <a:prstGeom prst="rect">
                          <a:avLst/>
                        </a:prstGeom>
                        <a:solidFill>
                          <a:prstClr val="white"/>
                        </a:solidFill>
                        <a:ln>
                          <a:noFill/>
                        </a:ln>
                      </wps:spPr>
                      <wps:txbx>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76FC360" id="_x0000_t202" coordsize="21600,21600" o:spt="202" path="m,l,21600r21600,l21600,xe">
                <v:stroke joinstyle="miter"/>
                <v:path gradientshapeok="t" o:connecttype="rect"/>
              </v:shapetype>
              <v:shape id="Tekstboks 1" o:spid="_x0000_s1026" type="#_x0000_t202" style="position:absolute;margin-left:251.6pt;margin-top:579.1pt;width:242.55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" stroked="f">
                <v:textbox style="mso-fit-shape-to-text:t" inset="0,0,0,0">
                  <w:txbxContent>
                    <w:p w14:paraId="7AD103D9" w14:textId="4830D68C" w:rsidR="00C30185" w:rsidRPr="00C30185" w:rsidRDefault="00C30185" w:rsidP="00C30185">
                      <w:pPr>
                        <w:pStyle w:val="Caption"/>
                        <w:rPr>
                          <w:noProof/>
                          <w:color w:val="auto"/>
                          <w:sz w:val="20"/>
                          <w:szCs w:val="20"/>
                        </w:rPr>
                      </w:pPr>
                      <w:r w:rsidRPr="00C30185">
                        <w:rPr>
                          <w:color w:val="auto"/>
                        </w:rPr>
                        <w:t xml:space="preserve">Figur </w:t>
                      </w:r>
                      <w:r w:rsidRPr="00C30185">
                        <w:rPr>
                          <w:color w:val="auto"/>
                        </w:rPr>
                        <w:fldChar w:fldCharType="begin"/>
                      </w:r>
                      <w:r w:rsidRPr="00C30185">
                        <w:rPr>
                          <w:color w:val="auto"/>
                        </w:rPr>
                        <w:instrText xml:space="preserve"> SEQ Figur \* ARABIC </w:instrText>
                      </w:r>
                      <w:r w:rsidRPr="00C30185">
                        <w:rPr>
                          <w:color w:val="auto"/>
                        </w:rPr>
                        <w:fldChar w:fldCharType="separate"/>
                      </w:r>
                      <w:r w:rsidRPr="00C30185">
                        <w:rPr>
                          <w:noProof/>
                          <w:color w:val="auto"/>
                        </w:rPr>
                        <w:t>1</w:t>
                      </w:r>
                      <w:r w:rsidRPr="00C30185">
                        <w:rPr>
                          <w:color w:val="auto"/>
                        </w:rPr>
                        <w:fldChar w:fldCharType="end"/>
                      </w:r>
                      <w:r w:rsidRPr="00C30185">
                        <w:rPr>
                          <w:color w:val="auto"/>
                        </w:rPr>
                        <w:t xml:space="preserve"> Klassediagram </w:t>
                      </w:r>
                      <w:r>
                        <w:rPr>
                          <w:color w:val="auto"/>
                        </w:rPr>
                        <w:t>–</w:t>
                      </w:r>
                      <w:r w:rsidRPr="00C30185">
                        <w:rPr>
                          <w:color w:val="auto"/>
                        </w:rPr>
                        <w:t xml:space="preserve"> </w:t>
                      </w:r>
                      <w:r>
                        <w:rPr>
                          <w:color w:val="auto"/>
                        </w:rPr>
                        <w:t>Original løsning</w:t>
                      </w:r>
                    </w:p>
                  </w:txbxContent>
                </v:textbox>
                <w10:wrap type="tight"/>
              </v:shape>
            </w:pict>
          </mc:Fallback>
        </mc:AlternateContent>
      </w:r>
      <w:r>
        <w:rPr>
          <w:i w:val="0"/>
          <w:iCs/>
          <w:noProof/>
          <w:color w:val="auto"/>
        </w:rPr>
        <w:drawing>
          <wp:anchor distT="0" distB="0" distL="114300" distR="114300" simplePos="0" relativeHeight="251658240" behindDoc="1" locked="0" layoutInCell="1" allowOverlap="1" wp14:anchorId="08022A4F" wp14:editId="1254206C">
            <wp:simplePos x="0" y="0"/>
            <wp:positionH relativeFrom="column">
              <wp:posOffset>3195320</wp:posOffset>
            </wp:positionH>
            <wp:positionV relativeFrom="paragraph">
              <wp:posOffset>0</wp:posOffset>
            </wp:positionV>
            <wp:extent cx="3080635" cy="7297420"/>
            <wp:effectExtent l="0" t="0" r="5715" b="0"/>
            <wp:wrapTight wrapText="bothSides">
              <wp:wrapPolygon edited="0">
                <wp:start x="0" y="0"/>
                <wp:lineTo x="0" y="21540"/>
                <wp:lineTo x="21506" y="21540"/>
                <wp:lineTo x="21506" y="0"/>
                <wp:lineTo x="0" y="0"/>
              </wp:wrapPolygon>
            </wp:wrapTight>
            <wp:docPr id="762203319" name="Bilde 1" descr="Et bilde som inneholder tekst, skjermbilde, programvare, Multimedieprogramvar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2203319" name="Bilde 1" descr="Et bilde som inneholder tekst, skjermbilde, programvare, Multimedieprogramvare&#10;&#10;Automatisk generert beskrivelse"/>
                    <pic:cNvPicPr/>
                  </pic:nvPicPr>
                  <pic:blipFill>
                    <a:blip r:embed="rId12"/>
                    <a:stretch>
                      <a:fillRect/>
                    </a:stretch>
                  </pic:blipFill>
                  <pic:spPr>
                    <a:xfrm>
                      <a:off x="0" y="0"/>
                      <a:ext cx="3080635" cy="7297420"/>
                    </a:xfrm>
                    <a:prstGeom prst="rect">
                      <a:avLst/>
                    </a:prstGeom>
                  </pic:spPr>
                </pic:pic>
              </a:graphicData>
            </a:graphic>
          </wp:anchor>
        </w:drawing>
      </w:r>
      <w:r w:rsidR="00ED64F3">
        <w:rPr>
          <w:i w:val="0"/>
          <w:iCs/>
          <w:color w:val="auto"/>
        </w:rPr>
        <w:t xml:space="preserve">Det ble også opprettet en ny klasse - Station - som skulle lagre instansene av </w:t>
      </w:r>
      <w:proofErr w:type="spellStart"/>
      <w:r w:rsidR="00ED64F3">
        <w:rPr>
          <w:i w:val="0"/>
          <w:iCs/>
          <w:color w:val="auto"/>
        </w:rPr>
        <w:t>TrainDeparture</w:t>
      </w:r>
      <w:proofErr w:type="spellEnd"/>
      <w:r w:rsidR="00ED64F3">
        <w:rPr>
          <w:i w:val="0"/>
          <w:iCs/>
          <w:color w:val="auto"/>
        </w:rPr>
        <w:t xml:space="preserve"> i et </w:t>
      </w:r>
      <w:proofErr w:type="spellStart"/>
      <w:r w:rsidR="00ED64F3">
        <w:rPr>
          <w:i w:val="0"/>
          <w:iCs/>
          <w:color w:val="auto"/>
        </w:rPr>
        <w:t>HashMap</w:t>
      </w:r>
      <w:proofErr w:type="spellEnd"/>
      <w:r w:rsidR="00ED64F3">
        <w:rPr>
          <w:i w:val="0"/>
          <w:iCs/>
          <w:color w:val="auto"/>
        </w:rPr>
        <w:t xml:space="preserve"> </w:t>
      </w:r>
      <w:r w:rsidR="00366CA3">
        <w:rPr>
          <w:i w:val="0"/>
          <w:iCs/>
          <w:color w:val="auto"/>
        </w:rPr>
        <w:t xml:space="preserve">og ha kontroll på klokkeslettet på stasjonen. </w:t>
      </w:r>
      <w:r w:rsidR="00DE018A">
        <w:rPr>
          <w:i w:val="0"/>
          <w:iCs/>
          <w:color w:val="auto"/>
        </w:rPr>
        <w:t xml:space="preserve">Denne klassen brukes også til å </w:t>
      </w:r>
      <w:r w:rsidR="000143DC">
        <w:rPr>
          <w:i w:val="0"/>
          <w:iCs/>
          <w:color w:val="auto"/>
        </w:rPr>
        <w:t xml:space="preserve">opprette </w:t>
      </w:r>
      <w:r w:rsidR="00975327">
        <w:rPr>
          <w:i w:val="0"/>
          <w:iCs/>
          <w:color w:val="auto"/>
        </w:rPr>
        <w:t xml:space="preserve">nye instanser av </w:t>
      </w:r>
      <w:proofErr w:type="spellStart"/>
      <w:r w:rsidR="00975327">
        <w:rPr>
          <w:i w:val="0"/>
          <w:iCs/>
          <w:color w:val="auto"/>
        </w:rPr>
        <w:t>TrainDeparture</w:t>
      </w:r>
      <w:proofErr w:type="spellEnd"/>
      <w:r w:rsidR="00975327">
        <w:rPr>
          <w:i w:val="0"/>
          <w:iCs/>
          <w:color w:val="auto"/>
        </w:rPr>
        <w:t xml:space="preserve"> og endre eksisterende.</w:t>
      </w:r>
      <w:r w:rsidR="00B75037">
        <w:rPr>
          <w:i w:val="0"/>
          <w:iCs/>
          <w:color w:val="auto"/>
        </w:rPr>
        <w:t xml:space="preserve"> All </w:t>
      </w:r>
      <w:r w:rsidR="0059544A">
        <w:rPr>
          <w:i w:val="0"/>
          <w:iCs/>
          <w:color w:val="auto"/>
        </w:rPr>
        <w:t>kommunikasjon</w:t>
      </w:r>
      <w:r w:rsidR="00B75037">
        <w:rPr>
          <w:i w:val="0"/>
          <w:iCs/>
          <w:color w:val="auto"/>
        </w:rPr>
        <w:t xml:space="preserve"> mellom UI-klassen og </w:t>
      </w:r>
      <w:r w:rsidR="004B4861">
        <w:rPr>
          <w:i w:val="0"/>
          <w:iCs/>
          <w:color w:val="auto"/>
        </w:rPr>
        <w:t>resten av systemet skjer igjennom Station.</w:t>
      </w:r>
    </w:p>
    <w:p w14:paraId="32D2F37A" w14:textId="1876A150" w:rsidR="00163630" w:rsidRDefault="006333F6" w:rsidP="000551FF">
      <w:pPr>
        <w:pStyle w:val="Comment"/>
        <w:rPr>
          <w:i w:val="0"/>
          <w:iCs/>
          <w:color w:val="auto"/>
        </w:rPr>
      </w:pPr>
      <w:r>
        <w:rPr>
          <w:i w:val="0"/>
          <w:iCs/>
          <w:color w:val="auto"/>
        </w:rPr>
        <w:t>UI-klassen (</w:t>
      </w:r>
      <w:proofErr w:type="spellStart"/>
      <w:r>
        <w:rPr>
          <w:i w:val="0"/>
          <w:iCs/>
          <w:color w:val="auto"/>
        </w:rPr>
        <w:t>UserInterface</w:t>
      </w:r>
      <w:proofErr w:type="spellEnd"/>
      <w:r>
        <w:rPr>
          <w:i w:val="0"/>
          <w:iCs/>
          <w:color w:val="auto"/>
        </w:rPr>
        <w:t xml:space="preserve">) </w:t>
      </w:r>
      <w:r w:rsidR="00C761F6">
        <w:rPr>
          <w:i w:val="0"/>
          <w:iCs/>
          <w:color w:val="auto"/>
        </w:rPr>
        <w:t xml:space="preserve">lages og kjøres ved start av programmet. Den har to funksjoner; </w:t>
      </w:r>
      <w:proofErr w:type="spellStart"/>
      <w:proofErr w:type="gramStart"/>
      <w:r w:rsidR="00C761F6">
        <w:rPr>
          <w:i w:val="0"/>
          <w:iCs/>
          <w:color w:val="auto"/>
        </w:rPr>
        <w:t>Init</w:t>
      </w:r>
      <w:proofErr w:type="spellEnd"/>
      <w:r w:rsidR="00C761F6">
        <w:rPr>
          <w:i w:val="0"/>
          <w:iCs/>
          <w:color w:val="auto"/>
        </w:rPr>
        <w:t>(</w:t>
      </w:r>
      <w:proofErr w:type="gramEnd"/>
      <w:r w:rsidR="00C761F6">
        <w:rPr>
          <w:i w:val="0"/>
          <w:iCs/>
          <w:color w:val="auto"/>
        </w:rPr>
        <w:t xml:space="preserve">) kjøres først og </w:t>
      </w:r>
      <w:proofErr w:type="spellStart"/>
      <w:r w:rsidR="00C761F6">
        <w:rPr>
          <w:i w:val="0"/>
          <w:iCs/>
          <w:color w:val="auto"/>
        </w:rPr>
        <w:t>initialiserer</w:t>
      </w:r>
      <w:proofErr w:type="spellEnd"/>
      <w:r w:rsidR="00C761F6">
        <w:rPr>
          <w:i w:val="0"/>
          <w:iCs/>
          <w:color w:val="auto"/>
        </w:rPr>
        <w:t xml:space="preserve"> programmet ved å opprette et instans av Station og </w:t>
      </w:r>
      <w:r w:rsidR="001C3894">
        <w:rPr>
          <w:i w:val="0"/>
          <w:iCs/>
          <w:color w:val="auto"/>
        </w:rPr>
        <w:t xml:space="preserve">andre nødvendige prosedyrer. Etter dette kjøres </w:t>
      </w:r>
      <w:proofErr w:type="gramStart"/>
      <w:r w:rsidR="0059544A">
        <w:rPr>
          <w:i w:val="0"/>
          <w:iCs/>
          <w:color w:val="auto"/>
        </w:rPr>
        <w:t>start(</w:t>
      </w:r>
      <w:proofErr w:type="gramEnd"/>
      <w:r w:rsidR="0059544A">
        <w:rPr>
          <w:i w:val="0"/>
          <w:iCs/>
          <w:color w:val="auto"/>
        </w:rPr>
        <w:t xml:space="preserve">) som </w:t>
      </w:r>
      <w:r w:rsidR="00EA672B">
        <w:rPr>
          <w:i w:val="0"/>
          <w:iCs/>
          <w:color w:val="auto"/>
        </w:rPr>
        <w:t>kommuniserer med bruker og håndterer inputs.</w:t>
      </w:r>
    </w:p>
    <w:p w14:paraId="4EE1D1DA" w14:textId="2AD98604" w:rsidR="0065462D" w:rsidRDefault="00CE23F7" w:rsidP="000551FF">
      <w:pPr>
        <w:pStyle w:val="Comment"/>
        <w:rPr>
          <w:i w:val="0"/>
          <w:iCs/>
          <w:color w:val="auto"/>
        </w:rPr>
      </w:pPr>
      <w:r>
        <w:rPr>
          <w:i w:val="0"/>
          <w:iCs/>
          <w:color w:val="auto"/>
        </w:rPr>
        <w:t xml:space="preserve">Hovedgrunnen til at disse klasse ble valgt er fordi det gir en høy grad av </w:t>
      </w:r>
      <w:proofErr w:type="spellStart"/>
      <w:r>
        <w:rPr>
          <w:i w:val="0"/>
          <w:iCs/>
          <w:color w:val="auto"/>
        </w:rPr>
        <w:t>cohesion</w:t>
      </w:r>
      <w:proofErr w:type="spellEnd"/>
      <w:r>
        <w:rPr>
          <w:i w:val="0"/>
          <w:iCs/>
          <w:color w:val="auto"/>
        </w:rPr>
        <w:t xml:space="preserve">, ettersom </w:t>
      </w:r>
      <w:r w:rsidR="00D62969">
        <w:rPr>
          <w:i w:val="0"/>
          <w:iCs/>
          <w:color w:val="auto"/>
        </w:rPr>
        <w:t xml:space="preserve">klassene kun har ett ansvar. </w:t>
      </w:r>
      <w:proofErr w:type="spellStart"/>
      <w:r w:rsidR="00D62969">
        <w:rPr>
          <w:i w:val="0"/>
          <w:iCs/>
          <w:color w:val="auto"/>
        </w:rPr>
        <w:t>UserInterface</w:t>
      </w:r>
      <w:proofErr w:type="spellEnd"/>
      <w:r w:rsidR="00D62969">
        <w:rPr>
          <w:i w:val="0"/>
          <w:iCs/>
          <w:color w:val="auto"/>
        </w:rPr>
        <w:t>, tolke</w:t>
      </w:r>
      <w:r w:rsidR="00A22509">
        <w:rPr>
          <w:i w:val="0"/>
          <w:iCs/>
          <w:color w:val="auto"/>
        </w:rPr>
        <w:t xml:space="preserve"> brukerinput og sende dette videre til Station. Station skal </w:t>
      </w:r>
      <w:r w:rsidR="00D91F60">
        <w:rPr>
          <w:i w:val="0"/>
          <w:iCs/>
          <w:color w:val="auto"/>
        </w:rPr>
        <w:t xml:space="preserve">behandle instansene av </w:t>
      </w:r>
      <w:proofErr w:type="spellStart"/>
      <w:r w:rsidR="00D91F60">
        <w:rPr>
          <w:i w:val="0"/>
          <w:iCs/>
          <w:color w:val="auto"/>
        </w:rPr>
        <w:t>TrainDeparture</w:t>
      </w:r>
      <w:proofErr w:type="spellEnd"/>
      <w:r w:rsidR="00D91F60">
        <w:rPr>
          <w:i w:val="0"/>
          <w:iCs/>
          <w:color w:val="auto"/>
        </w:rPr>
        <w:t xml:space="preserve"> og klokken. Mens </w:t>
      </w:r>
      <w:proofErr w:type="spellStart"/>
      <w:r w:rsidR="00D91F60">
        <w:rPr>
          <w:i w:val="0"/>
          <w:iCs/>
          <w:color w:val="auto"/>
        </w:rPr>
        <w:t>TrainDeparture</w:t>
      </w:r>
      <w:proofErr w:type="spellEnd"/>
      <w:r w:rsidR="00D91F60">
        <w:rPr>
          <w:i w:val="0"/>
          <w:iCs/>
          <w:color w:val="auto"/>
        </w:rPr>
        <w:t xml:space="preserve"> </w:t>
      </w:r>
      <w:r w:rsidR="00114B6F">
        <w:rPr>
          <w:i w:val="0"/>
          <w:iCs/>
          <w:color w:val="auto"/>
        </w:rPr>
        <w:t>brukes for å lagre togavgangene.</w:t>
      </w:r>
    </w:p>
    <w:p w14:paraId="1D3B5952" w14:textId="157E058D" w:rsidR="00B83DC7" w:rsidRDefault="00CF08DD" w:rsidP="000551FF">
      <w:pPr>
        <w:pStyle w:val="Comment"/>
        <w:rPr>
          <w:i w:val="0"/>
          <w:iCs/>
          <w:color w:val="auto"/>
        </w:rPr>
      </w:pPr>
      <w:r>
        <w:rPr>
          <w:i w:val="0"/>
          <w:iCs/>
          <w:color w:val="auto"/>
        </w:rPr>
        <w:t xml:space="preserve">Systemet har blitt utviklet i </w:t>
      </w:r>
      <w:proofErr w:type="spellStart"/>
      <w:r w:rsidR="00643DA5">
        <w:rPr>
          <w:i w:val="0"/>
          <w:iCs/>
          <w:color w:val="auto"/>
        </w:rPr>
        <w:t>IntelliJ</w:t>
      </w:r>
      <w:proofErr w:type="spellEnd"/>
      <w:r w:rsidR="00EA12FB">
        <w:rPr>
          <w:i w:val="0"/>
          <w:iCs/>
          <w:color w:val="auto"/>
        </w:rPr>
        <w:t xml:space="preserve"> og skrevet på språket Java.</w:t>
      </w:r>
      <w:r w:rsidR="00916503">
        <w:rPr>
          <w:i w:val="0"/>
          <w:iCs/>
          <w:color w:val="auto"/>
        </w:rPr>
        <w:t xml:space="preserve"> Følgende </w:t>
      </w:r>
      <w:r w:rsidR="0054442B">
        <w:rPr>
          <w:i w:val="0"/>
          <w:iCs/>
          <w:color w:val="auto"/>
        </w:rPr>
        <w:t>tilleggsprogram (</w:t>
      </w:r>
      <w:proofErr w:type="spellStart"/>
      <w:r w:rsidR="0054442B">
        <w:rPr>
          <w:i w:val="0"/>
          <w:iCs/>
          <w:color w:val="auto"/>
        </w:rPr>
        <w:t>plugins</w:t>
      </w:r>
      <w:proofErr w:type="spellEnd"/>
      <w:r w:rsidR="0054442B">
        <w:rPr>
          <w:i w:val="0"/>
          <w:iCs/>
          <w:color w:val="auto"/>
        </w:rPr>
        <w:t>) har vært brukt:</w:t>
      </w:r>
    </w:p>
    <w:p w14:paraId="1FBD9F03" w14:textId="61CC2056" w:rsidR="0054442B" w:rsidRDefault="0054442B" w:rsidP="0054442B">
      <w:pPr>
        <w:pStyle w:val="Comment"/>
        <w:numPr>
          <w:ilvl w:val="0"/>
          <w:numId w:val="13"/>
        </w:numPr>
        <w:rPr>
          <w:i w:val="0"/>
          <w:iCs/>
          <w:color w:val="auto"/>
        </w:rPr>
      </w:pPr>
      <w:proofErr w:type="spellStart"/>
      <w:r>
        <w:rPr>
          <w:i w:val="0"/>
          <w:iCs/>
          <w:color w:val="auto"/>
        </w:rPr>
        <w:t>SonarLint</w:t>
      </w:r>
      <w:proofErr w:type="spellEnd"/>
      <w:r>
        <w:rPr>
          <w:i w:val="0"/>
          <w:iCs/>
          <w:color w:val="auto"/>
        </w:rPr>
        <w:t xml:space="preserve"> </w:t>
      </w:r>
      <w:r w:rsidR="00BC1DBF">
        <w:rPr>
          <w:i w:val="0"/>
          <w:iCs/>
          <w:color w:val="auto"/>
        </w:rPr>
        <w:t>–</w:t>
      </w:r>
      <w:r>
        <w:rPr>
          <w:i w:val="0"/>
          <w:iCs/>
          <w:color w:val="auto"/>
        </w:rPr>
        <w:t xml:space="preserve"> </w:t>
      </w:r>
      <w:r w:rsidR="00BC1DBF">
        <w:rPr>
          <w:i w:val="0"/>
          <w:iCs/>
          <w:color w:val="auto"/>
        </w:rPr>
        <w:t>varsler om dårlig kodepraksis og dårlige løsninger.</w:t>
      </w:r>
    </w:p>
    <w:p w14:paraId="2314B807" w14:textId="6563B31F" w:rsidR="00BC1DBF" w:rsidRDefault="00BC1DBF" w:rsidP="0054442B">
      <w:pPr>
        <w:pStyle w:val="Comment"/>
        <w:numPr>
          <w:ilvl w:val="0"/>
          <w:numId w:val="13"/>
        </w:numPr>
        <w:rPr>
          <w:i w:val="0"/>
          <w:iCs/>
          <w:color w:val="auto"/>
        </w:rPr>
      </w:pPr>
      <w:proofErr w:type="spellStart"/>
      <w:r>
        <w:rPr>
          <w:i w:val="0"/>
          <w:iCs/>
          <w:color w:val="auto"/>
        </w:rPr>
        <w:t>CheckStyle</w:t>
      </w:r>
      <w:proofErr w:type="spellEnd"/>
      <w:r w:rsidR="004A2ECD">
        <w:rPr>
          <w:i w:val="0"/>
          <w:iCs/>
          <w:color w:val="auto"/>
        </w:rPr>
        <w:t xml:space="preserve"> </w:t>
      </w:r>
      <w:r w:rsidR="002D27D6">
        <w:rPr>
          <w:i w:val="0"/>
          <w:iCs/>
          <w:color w:val="auto"/>
        </w:rPr>
        <w:t>–</w:t>
      </w:r>
      <w:r w:rsidR="004A2ECD">
        <w:rPr>
          <w:i w:val="0"/>
          <w:iCs/>
          <w:color w:val="auto"/>
        </w:rPr>
        <w:t xml:space="preserve"> </w:t>
      </w:r>
      <w:r w:rsidR="009723F2">
        <w:rPr>
          <w:i w:val="0"/>
          <w:iCs/>
          <w:color w:val="auto"/>
        </w:rPr>
        <w:t>brukt til å kontrollere at kode er skrevet i henhold til google standard.</w:t>
      </w:r>
    </w:p>
    <w:p w14:paraId="4F2708EC" w14:textId="3FCE6EE3" w:rsidR="005D598B" w:rsidRDefault="005D598B" w:rsidP="0054442B">
      <w:pPr>
        <w:pStyle w:val="Comment"/>
        <w:numPr>
          <w:ilvl w:val="0"/>
          <w:numId w:val="13"/>
        </w:numPr>
        <w:rPr>
          <w:i w:val="0"/>
          <w:iCs/>
          <w:color w:val="auto"/>
        </w:rPr>
      </w:pPr>
      <w:r>
        <w:rPr>
          <w:i w:val="0"/>
          <w:iCs/>
          <w:color w:val="auto"/>
        </w:rPr>
        <w:t xml:space="preserve">GitHub </w:t>
      </w:r>
      <w:proofErr w:type="spellStart"/>
      <w:r>
        <w:rPr>
          <w:i w:val="0"/>
          <w:iCs/>
          <w:color w:val="auto"/>
        </w:rPr>
        <w:t>CoPilot</w:t>
      </w:r>
      <w:proofErr w:type="spellEnd"/>
      <w:r>
        <w:rPr>
          <w:i w:val="0"/>
          <w:iCs/>
          <w:color w:val="auto"/>
        </w:rPr>
        <w:t xml:space="preserve"> </w:t>
      </w:r>
      <w:r w:rsidR="00A73FF6">
        <w:rPr>
          <w:i w:val="0"/>
          <w:iCs/>
          <w:color w:val="auto"/>
        </w:rPr>
        <w:t>–</w:t>
      </w:r>
      <w:r>
        <w:rPr>
          <w:i w:val="0"/>
          <w:iCs/>
          <w:color w:val="auto"/>
        </w:rPr>
        <w:t xml:space="preserve"> </w:t>
      </w:r>
      <w:r w:rsidR="00A73FF6">
        <w:rPr>
          <w:i w:val="0"/>
          <w:iCs/>
          <w:color w:val="auto"/>
        </w:rPr>
        <w:t>AI-verktøy</w:t>
      </w:r>
      <w:r w:rsidR="003C07B5">
        <w:rPr>
          <w:i w:val="0"/>
          <w:iCs/>
          <w:color w:val="auto"/>
        </w:rPr>
        <w:t xml:space="preserve"> som kommer med </w:t>
      </w:r>
      <w:r w:rsidR="002933B3">
        <w:rPr>
          <w:i w:val="0"/>
          <w:iCs/>
          <w:color w:val="auto"/>
        </w:rPr>
        <w:t>forslag og automatiske kodeutsnitt. Brukt for å øke produktivitet.</w:t>
      </w:r>
    </w:p>
    <w:p w14:paraId="6866CE68" w14:textId="30DA0601" w:rsidR="00C15B2D" w:rsidRDefault="00C15B2D" w:rsidP="000551FF">
      <w:pPr>
        <w:pStyle w:val="Comment"/>
        <w:rPr>
          <w:i w:val="0"/>
          <w:iCs/>
          <w:color w:val="auto"/>
        </w:rPr>
      </w:pPr>
      <w:r>
        <w:rPr>
          <w:i w:val="0"/>
          <w:iCs/>
          <w:color w:val="auto"/>
        </w:rPr>
        <w:t>Mappen ble opprettet i GitHub og kontinuerlig lagret og opp</w:t>
      </w:r>
      <w:r w:rsidR="000E02C0">
        <w:rPr>
          <w:i w:val="0"/>
          <w:iCs/>
          <w:color w:val="auto"/>
        </w:rPr>
        <w:t>lastet dit under utvikling</w:t>
      </w:r>
      <w:r w:rsidR="00E93B81">
        <w:rPr>
          <w:i w:val="0"/>
          <w:iCs/>
          <w:color w:val="auto"/>
        </w:rPr>
        <w:t xml:space="preserve"> ved bruk av </w:t>
      </w:r>
      <w:proofErr w:type="spellStart"/>
      <w:r w:rsidR="00E93B81">
        <w:rPr>
          <w:i w:val="0"/>
          <w:iCs/>
          <w:color w:val="auto"/>
        </w:rPr>
        <w:t>Git</w:t>
      </w:r>
      <w:proofErr w:type="spellEnd"/>
      <w:r w:rsidR="00F10927">
        <w:rPr>
          <w:i w:val="0"/>
          <w:iCs/>
          <w:color w:val="auto"/>
        </w:rPr>
        <w:t>.</w:t>
      </w:r>
      <w:r w:rsidR="000E02C0">
        <w:rPr>
          <w:i w:val="0"/>
          <w:iCs/>
          <w:color w:val="auto"/>
        </w:rPr>
        <w:t xml:space="preserve"> </w:t>
      </w:r>
    </w:p>
    <w:p w14:paraId="7FABA472" w14:textId="77777777" w:rsidR="004B507F" w:rsidRDefault="004B507F" w:rsidP="000551FF">
      <w:pPr>
        <w:pStyle w:val="Comment"/>
        <w:rPr>
          <w:i w:val="0"/>
          <w:iCs/>
          <w:color w:val="auto"/>
        </w:rPr>
      </w:pPr>
    </w:p>
    <w:p w14:paraId="3E022468" w14:textId="77777777" w:rsidR="004B507F" w:rsidRDefault="004B507F" w:rsidP="000551FF">
      <w:pPr>
        <w:pStyle w:val="Comment"/>
        <w:rPr>
          <w:i w:val="0"/>
          <w:iCs/>
          <w:color w:val="auto"/>
        </w:rPr>
      </w:pPr>
    </w:p>
    <w:p w14:paraId="49AEA50B" w14:textId="11620497" w:rsidR="004B507F" w:rsidRDefault="004B507F" w:rsidP="000551FF">
      <w:pPr>
        <w:pStyle w:val="Comment"/>
        <w:rPr>
          <w:i w:val="0"/>
          <w:iCs/>
          <w:color w:val="auto"/>
        </w:rPr>
      </w:pPr>
      <w:r>
        <w:rPr>
          <w:i w:val="0"/>
          <w:iCs/>
          <w:color w:val="auto"/>
        </w:rPr>
        <w:t>LA TIL PRINTER KLASSE FORDI DET GJØR ENDRINGER I FREMTAIDEN LETTERE. TRENGER BARE ENDRE PRINTER KLASSEN FOR Å FÅ DET PÅ ANNET SPRÅK ELLER HVIS DU NESTE GANG SKAL PRINTE UT PÅ EN XBOX OG IKKE TREMINALEN.</w:t>
      </w:r>
    </w:p>
    <w:p w14:paraId="6AC789DB" w14:textId="77777777" w:rsidR="009C02E3" w:rsidRDefault="009C02E3" w:rsidP="000551FF">
      <w:pPr>
        <w:pStyle w:val="Comment"/>
        <w:rPr>
          <w:i w:val="0"/>
          <w:iCs/>
          <w:color w:val="auto"/>
        </w:rPr>
      </w:pPr>
    </w:p>
    <w:p w14:paraId="261D4328" w14:textId="65B68D1A" w:rsidR="009C02E3" w:rsidRPr="006A0ADD" w:rsidRDefault="009C02E3" w:rsidP="000551FF">
      <w:pPr>
        <w:pStyle w:val="Comment"/>
        <w:rPr>
          <w:i w:val="0"/>
          <w:iCs/>
          <w:color w:val="auto"/>
          <w:lang w:val="en-US"/>
        </w:rPr>
      </w:pPr>
      <w:r>
        <w:rPr>
          <w:i w:val="0"/>
          <w:iCs/>
          <w:color w:val="auto"/>
        </w:rPr>
        <w:t>NÅR DU OPPRETTER EN NY TRAINDEPARTURE LAG DEN I ADDTRAINDEPARTURE TO HASHMAP.</w:t>
      </w:r>
      <w:r w:rsidR="007564FB">
        <w:rPr>
          <w:i w:val="0"/>
          <w:iCs/>
          <w:color w:val="auto"/>
        </w:rPr>
        <w:br/>
      </w:r>
      <w:r w:rsidR="007564FB">
        <w:rPr>
          <w:i w:val="0"/>
          <w:iCs/>
          <w:color w:val="auto"/>
        </w:rPr>
        <w:br/>
      </w:r>
      <w:r w:rsidR="007564FB" w:rsidRPr="006A0ADD">
        <w:rPr>
          <w:i w:val="0"/>
          <w:iCs/>
          <w:color w:val="auto"/>
          <w:lang w:val="en-US"/>
        </w:rPr>
        <w:t>GRACEFULL TERMINATION OG IDIOTSIKKERT PROGRAM MED TRY/CATCH</w:t>
      </w:r>
      <w:r w:rsidR="006A0ADD" w:rsidRPr="006A0ADD">
        <w:rPr>
          <w:i w:val="0"/>
          <w:iCs/>
          <w:color w:val="auto"/>
          <w:lang w:val="en-US"/>
        </w:rPr>
        <w:t>.</w:t>
      </w:r>
    </w:p>
    <w:p w14:paraId="016914C2" w14:textId="11FCBAF3" w:rsidR="009C02E3" w:rsidRPr="009C02E3" w:rsidRDefault="009C02E3" w:rsidP="000551FF">
      <w:pPr>
        <w:pStyle w:val="Comment"/>
        <w:rPr>
          <w:i w:val="0"/>
          <w:iCs/>
          <w:color w:val="auto"/>
          <w:lang w:val="en-US"/>
        </w:rPr>
      </w:pPr>
      <w:proofErr w:type="spellStart"/>
      <w:r w:rsidRPr="009C02E3">
        <w:rPr>
          <w:i w:val="0"/>
          <w:iCs/>
          <w:color w:val="auto"/>
          <w:lang w:val="en-US"/>
        </w:rPr>
        <w:lastRenderedPageBreak/>
        <w:t>Telefonregister.addContact</w:t>
      </w:r>
      <w:proofErr w:type="spellEnd"/>
      <w:r w:rsidRPr="009C02E3">
        <w:rPr>
          <w:i w:val="0"/>
          <w:iCs/>
          <w:color w:val="auto"/>
          <w:lang w:val="en-US"/>
        </w:rPr>
        <w:t xml:space="preserve">(new </w:t>
      </w:r>
      <w:proofErr w:type="gramStart"/>
      <w:r w:rsidRPr="009C02E3">
        <w:rPr>
          <w:i w:val="0"/>
          <w:iCs/>
          <w:color w:val="auto"/>
          <w:lang w:val="en-US"/>
        </w:rPr>
        <w:t>Contact(</w:t>
      </w:r>
      <w:proofErr w:type="spellStart"/>
      <w:proofErr w:type="gramEnd"/>
      <w:r w:rsidRPr="009C02E3">
        <w:rPr>
          <w:i w:val="0"/>
          <w:iCs/>
          <w:color w:val="auto"/>
          <w:lang w:val="en-US"/>
        </w:rPr>
        <w:t>firstName</w:t>
      </w:r>
      <w:proofErr w:type="spellEnd"/>
      <w:r w:rsidRPr="009C02E3">
        <w:rPr>
          <w:i w:val="0"/>
          <w:iCs/>
          <w:color w:val="auto"/>
          <w:lang w:val="en-US"/>
        </w:rPr>
        <w:t xml:space="preserve">, </w:t>
      </w:r>
      <w:proofErr w:type="spellStart"/>
      <w:r w:rsidRPr="009C02E3">
        <w:rPr>
          <w:i w:val="0"/>
          <w:iCs/>
          <w:color w:val="auto"/>
          <w:lang w:val="en-US"/>
        </w:rPr>
        <w:t>lastName</w:t>
      </w:r>
      <w:proofErr w:type="spellEnd"/>
      <w:r w:rsidRPr="009C02E3">
        <w:rPr>
          <w:i w:val="0"/>
          <w:iCs/>
          <w:color w:val="auto"/>
          <w:lang w:val="en-US"/>
        </w:rPr>
        <w:t xml:space="preserve">, </w:t>
      </w:r>
      <w:proofErr w:type="spellStart"/>
      <w:r w:rsidRPr="009C02E3">
        <w:rPr>
          <w:i w:val="0"/>
          <w:iCs/>
          <w:color w:val="auto"/>
          <w:lang w:val="en-US"/>
        </w:rPr>
        <w:t>phone</w:t>
      </w:r>
      <w:r>
        <w:rPr>
          <w:i w:val="0"/>
          <w:iCs/>
          <w:color w:val="auto"/>
          <w:lang w:val="en-US"/>
        </w:rPr>
        <w:t>Number</w:t>
      </w:r>
      <w:proofErr w:type="spellEnd"/>
      <w:r w:rsidRPr="009C02E3">
        <w:rPr>
          <w:i w:val="0"/>
          <w:iCs/>
          <w:color w:val="auto"/>
          <w:lang w:val="en-US"/>
        </w:rPr>
        <w:t>))</w:t>
      </w:r>
      <w:r>
        <w:rPr>
          <w:i w:val="0"/>
          <w:iCs/>
          <w:color w:val="auto"/>
          <w:lang w:val="en-US"/>
        </w:rPr>
        <w:t xml:space="preserve">; </w:t>
      </w:r>
      <w:proofErr w:type="spellStart"/>
      <w:r>
        <w:rPr>
          <w:i w:val="0"/>
          <w:iCs/>
          <w:color w:val="auto"/>
          <w:lang w:val="en-US"/>
        </w:rPr>
        <w:t>anonymt</w:t>
      </w:r>
      <w:proofErr w:type="spellEnd"/>
      <w:r>
        <w:rPr>
          <w:i w:val="0"/>
          <w:iCs/>
          <w:color w:val="auto"/>
          <w:lang w:val="en-US"/>
        </w:rPr>
        <w:t xml:space="preserve"> object.</w:t>
      </w:r>
    </w:p>
    <w:p w14:paraId="423E82B4" w14:textId="77777777" w:rsidR="00C15B2D" w:rsidRPr="009C02E3" w:rsidRDefault="00C15B2D" w:rsidP="000551FF">
      <w:pPr>
        <w:pStyle w:val="Comment"/>
        <w:rPr>
          <w:i w:val="0"/>
          <w:iCs/>
          <w:color w:val="auto"/>
          <w:lang w:val="en-US"/>
        </w:rPr>
      </w:pPr>
    </w:p>
    <w:p w14:paraId="44D2B090" w14:textId="77777777" w:rsidR="000551FF" w:rsidRDefault="000551FF" w:rsidP="000551FF">
      <w:pPr>
        <w:pStyle w:val="Heading1"/>
      </w:pPr>
      <w:bookmarkStart w:id="26" w:name="_Toc149558647"/>
      <w:r>
        <w:t>RESULTATER</w:t>
      </w:r>
      <w:bookmarkEnd w:id="26"/>
    </w:p>
    <w:p w14:paraId="61CC554F" w14:textId="77777777" w:rsidR="000551FF" w:rsidRDefault="000551FF" w:rsidP="000551FF">
      <w:pPr>
        <w:pStyle w:val="Comment"/>
      </w:pPr>
      <w:r>
        <w:t>[Dette er rapportens største del. Ved oppgave som omfatter teorigjennomgang, analyse eller teknisk/vitenskapelig undersøkelse: resultater av undersøkelsen - uten vurdering (disse kommer under drøfting). Ved oppgave som omfatter utviklingsoppgave: beskrivelse av løsning, bruksmåte, installasjon, drift og sikkerhet.</w:t>
      </w:r>
    </w:p>
    <w:p w14:paraId="76F19F19" w14:textId="77777777" w:rsidR="00381F01" w:rsidRDefault="00355D69" w:rsidP="000551FF">
      <w:pPr>
        <w:pStyle w:val="Comment"/>
      </w:pPr>
      <w:r>
        <w:t xml:space="preserve">Eventuelle </w:t>
      </w:r>
      <w:r w:rsidR="00381F01">
        <w:t xml:space="preserve">UML-diagrammer som </w:t>
      </w:r>
      <w:r w:rsidR="009778BA">
        <w:t>klassediagrammer</w:t>
      </w:r>
      <w:r w:rsidR="00381F01">
        <w:t xml:space="preserve">, sekvensdiagrammer </w:t>
      </w:r>
      <w:proofErr w:type="spellStart"/>
      <w:r w:rsidR="00381F01">
        <w:t>o</w:t>
      </w:r>
      <w:r w:rsidR="009778BA">
        <w:t>sv</w:t>
      </w:r>
      <w:proofErr w:type="spellEnd"/>
      <w:r w:rsidR="00381F01">
        <w:t xml:space="preserve"> med tilhørende forklaringer/begrunnelser for valg </w:t>
      </w:r>
      <w:r>
        <w:t>kan</w:t>
      </w:r>
      <w:r w:rsidR="00381F01">
        <w:t xml:space="preserve"> inngå her.</w:t>
      </w:r>
    </w:p>
    <w:p w14:paraId="2E717566" w14:textId="77777777" w:rsidR="009778BA" w:rsidRDefault="00381F01" w:rsidP="00381F01">
      <w:pPr>
        <w:pStyle w:val="Comment"/>
      </w:pPr>
      <w:r>
        <w:t>Det er også her vik</w:t>
      </w:r>
      <w:r w:rsidR="00B7081D">
        <w:t>t</w:t>
      </w:r>
      <w:r>
        <w:t>ig å få frem ulike løsninger man har vurdert i prosessen for å komme frem til endelig valgt løsning. Begrunnelse skal gis for hvorfor den ene løsningene ble valgt fremfor den andre.</w:t>
      </w:r>
    </w:p>
    <w:p w14:paraId="51B19282" w14:textId="77777777" w:rsidR="00381F01" w:rsidRDefault="009778BA" w:rsidP="00381F01">
      <w:pPr>
        <w:pStyle w:val="Comment"/>
      </w:pPr>
      <w:r>
        <w:t>Beskriv også det endelige resultatet; hva ble til slutt produsert/utviklet i prosjektet? En kort brukerveiledning kan også være på sin plass. Er løsningen stor, kan brukerveiledningen legges ved som et vedlegg og henvises til fra dette kapittelet.</w:t>
      </w:r>
      <w:r w:rsidR="00381F01">
        <w:t>]</w:t>
      </w:r>
    </w:p>
    <w:p w14:paraId="244E77DE" w14:textId="77777777" w:rsidR="005C3B91" w:rsidRDefault="005C3B91" w:rsidP="005C3B91">
      <w:pPr>
        <w:pStyle w:val="Comment"/>
      </w:pPr>
      <w:r>
        <w:t>Hva ble endret i forhold til opprinnelige design contra det siste designet som ble innlevert (</w:t>
      </w:r>
      <w:proofErr w:type="spellStart"/>
      <w:r w:rsidRPr="00933D51">
        <w:rPr>
          <w:b/>
          <w:bCs/>
        </w:rPr>
        <w:t>refaktorering</w:t>
      </w:r>
      <w:proofErr w:type="spellEnd"/>
      <w:r>
        <w:t xml:space="preserve">)? Her kan dere benytte klassediagram, sekvensdiagram, </w:t>
      </w:r>
      <w:proofErr w:type="spellStart"/>
      <w:r>
        <w:t>osv</w:t>
      </w:r>
      <w:proofErr w:type="spellEnd"/>
      <w:r>
        <w:t xml:space="preserve"> for å illustrere endringer underveis.</w:t>
      </w:r>
    </w:p>
    <w:p w14:paraId="7159560A" w14:textId="77777777" w:rsidR="005C3B91" w:rsidRDefault="005C3B91" w:rsidP="005C3B91">
      <w:pPr>
        <w:pStyle w:val="Comment"/>
      </w:pPr>
      <w:r>
        <w:t xml:space="preserve">Hva som ble gjort for å </w:t>
      </w:r>
      <w:r w:rsidR="00933D51">
        <w:t>opp</w:t>
      </w:r>
      <w:r>
        <w:t xml:space="preserve">nå </w:t>
      </w:r>
    </w:p>
    <w:p w14:paraId="0B46A809" w14:textId="77777777" w:rsidR="005C3B91" w:rsidRDefault="005C3B91" w:rsidP="005C3B91">
      <w:pPr>
        <w:pStyle w:val="Comment"/>
        <w:numPr>
          <w:ilvl w:val="0"/>
          <w:numId w:val="14"/>
        </w:numPr>
      </w:pPr>
      <w:proofErr w:type="gramStart"/>
      <w:r>
        <w:t>robust</w:t>
      </w:r>
      <w:proofErr w:type="gramEnd"/>
      <w:r>
        <w:t xml:space="preserve"> programvare (bruk av testing, </w:t>
      </w:r>
      <w:proofErr w:type="spellStart"/>
      <w:r>
        <w:t>debugging</w:t>
      </w:r>
      <w:proofErr w:type="spellEnd"/>
      <w:r>
        <w:t xml:space="preserve"> </w:t>
      </w:r>
      <w:proofErr w:type="spellStart"/>
      <w:r>
        <w:t>osv</w:t>
      </w:r>
      <w:proofErr w:type="spellEnd"/>
      <w:r w:rsidR="00A258DB">
        <w:t xml:space="preserve">, </w:t>
      </w:r>
      <w:proofErr w:type="spellStart"/>
      <w:r w:rsidR="00A258DB">
        <w:t>SonarLint</w:t>
      </w:r>
      <w:proofErr w:type="spellEnd"/>
      <w:r>
        <w:t>)</w:t>
      </w:r>
    </w:p>
    <w:p w14:paraId="30A9120D" w14:textId="77777777" w:rsidR="00A258DB" w:rsidRDefault="00A258DB" w:rsidP="005C3B91">
      <w:pPr>
        <w:pStyle w:val="Comment"/>
        <w:numPr>
          <w:ilvl w:val="0"/>
          <w:numId w:val="14"/>
        </w:numPr>
      </w:pPr>
      <w:r>
        <w:t>godt dokumentert kode (</w:t>
      </w:r>
      <w:proofErr w:type="spellStart"/>
      <w:r>
        <w:t>CheckStyle</w:t>
      </w:r>
      <w:proofErr w:type="spellEnd"/>
      <w:r>
        <w:t>)</w:t>
      </w:r>
    </w:p>
    <w:p w14:paraId="612639B6" w14:textId="77777777" w:rsidR="005C3B91" w:rsidRDefault="00933D51" w:rsidP="005C3B91">
      <w:pPr>
        <w:pStyle w:val="Comment"/>
        <w:numPr>
          <w:ilvl w:val="0"/>
          <w:numId w:val="14"/>
        </w:numPr>
      </w:pPr>
      <w:r>
        <w:t>«</w:t>
      </w:r>
      <w:r w:rsidR="005C3B91">
        <w:t>idiot-sikker</w:t>
      </w:r>
      <w:r>
        <w:t>»</w:t>
      </w:r>
      <w:r w:rsidR="005C3B91">
        <w:t xml:space="preserve"> programvare (</w:t>
      </w:r>
      <w:proofErr w:type="spellStart"/>
      <w:r w:rsidR="005C3B91">
        <w:t>fail</w:t>
      </w:r>
      <w:proofErr w:type="spellEnd"/>
      <w:r w:rsidR="005C3B91">
        <w:t>-safe)</w:t>
      </w:r>
    </w:p>
    <w:p w14:paraId="1280F5C7" w14:textId="77777777" w:rsidR="005C3B91" w:rsidRDefault="005C3B91" w:rsidP="005C3B91">
      <w:pPr>
        <w:pStyle w:val="Comment"/>
        <w:numPr>
          <w:ilvl w:val="0"/>
          <w:numId w:val="14"/>
        </w:numPr>
      </w:pPr>
      <w:r>
        <w:t xml:space="preserve">bruker-vennlig design og </w:t>
      </w:r>
      <w:proofErr w:type="spellStart"/>
      <w:r>
        <w:t>graceful</w:t>
      </w:r>
      <w:proofErr w:type="spellEnd"/>
      <w:r>
        <w:t xml:space="preserve"> </w:t>
      </w:r>
      <w:proofErr w:type="spellStart"/>
      <w:r>
        <w:t>termination</w:t>
      </w:r>
      <w:proofErr w:type="spellEnd"/>
      <w:r>
        <w:t xml:space="preserve"> for å ikke krasje program tilfeldig</w:t>
      </w:r>
    </w:p>
    <w:p w14:paraId="78619407" w14:textId="77777777" w:rsidR="00FA69EA" w:rsidRDefault="00FA69EA" w:rsidP="000551FF">
      <w:pPr>
        <w:pStyle w:val="Comment"/>
      </w:pPr>
      <w:r w:rsidRPr="000551FF">
        <w:rPr>
          <w:b/>
        </w:rPr>
        <w:t>Kommentar</w:t>
      </w:r>
      <w:r>
        <w:t>: Det er her</w:t>
      </w:r>
      <w:r w:rsidR="00392EB8">
        <w:t xml:space="preserve"> du/dere </w:t>
      </w:r>
      <w:r>
        <w:t>skal bearbeide arbeidet ut fra de teorier og metoder som er nevnt i de to foregående kapitlene, og som kan gi et forslag til løsning på den problemstillingen som er definert i innledningen. Merk at det da er nødvendig å gjøre en del henvisninger tilbake til disse to kapitlene for at den som leser rapporten skal kunne følge bakgrunnen for de vurderinger</w:t>
      </w:r>
      <w:r w:rsidR="00392EB8">
        <w:t xml:space="preserve"> du/dere </w:t>
      </w:r>
      <w:r>
        <w:t>nå gjør. Husk at</w:t>
      </w:r>
      <w:r w:rsidR="00392EB8">
        <w:t xml:space="preserve"> du/dere </w:t>
      </w:r>
      <w:r>
        <w:t>aldri må gjøre vurderinger og analyser uten at dette er dokumentert i teori kapittelet. Ubegrunnet synsing er fullstendig verdiløst. I en oppgave som denne der selve læreprosessen er vesentlig, bør</w:t>
      </w:r>
      <w:r w:rsidR="00392EB8">
        <w:t xml:space="preserve"> du/dere </w:t>
      </w:r>
      <w:r>
        <w:t>være flinke til å formulere de tanker og vurderinger som gjøres i selve argumenteringen, altså beskrive både prosess og løsning. Som en huskeregel kan</w:t>
      </w:r>
      <w:r w:rsidR="00392EB8">
        <w:t xml:space="preserve"> du/dere </w:t>
      </w:r>
      <w:r>
        <w:t>tenke at normalt har man en tendens til å ikke skrive ned nok rundt selve prosessen med argumentering.</w:t>
      </w:r>
      <w:r w:rsidR="00753D26">
        <w:t>]</w:t>
      </w:r>
    </w:p>
    <w:p w14:paraId="5278CE59" w14:textId="77777777" w:rsidR="009778BA" w:rsidRDefault="00453BD5" w:rsidP="000551FF">
      <w:pPr>
        <w:pStyle w:val="Comment"/>
      </w:pPr>
      <w:r>
        <w:t>[</w:t>
      </w:r>
      <w:r w:rsidR="00355D69" w:rsidRPr="009778BA">
        <w:rPr>
          <w:b/>
          <w:bCs/>
        </w:rPr>
        <w:t xml:space="preserve">Konkret for </w:t>
      </w:r>
      <w:r w:rsidR="009778BA" w:rsidRPr="009778BA">
        <w:rPr>
          <w:b/>
          <w:bCs/>
        </w:rPr>
        <w:t>Programmeringsemner</w:t>
      </w:r>
      <w:r>
        <w:t xml:space="preserve">: </w:t>
      </w:r>
    </w:p>
    <w:p w14:paraId="7F910545" w14:textId="77777777" w:rsidR="00453BD5" w:rsidRDefault="00453BD5" w:rsidP="000551FF">
      <w:pPr>
        <w:pStyle w:val="Comment"/>
      </w:pPr>
      <w:r>
        <w:t>Her beskriver</w:t>
      </w:r>
      <w:r w:rsidR="00392EB8">
        <w:t xml:space="preserve"> du/dere </w:t>
      </w:r>
      <w:r>
        <w:t xml:space="preserve">hvilke </w:t>
      </w:r>
      <w:r w:rsidR="007E13C7">
        <w:t xml:space="preserve">kandidater til </w:t>
      </w:r>
      <w:r w:rsidR="009778BA">
        <w:t>klasser</w:t>
      </w:r>
      <w:r w:rsidR="00392EB8">
        <w:t xml:space="preserve"> du/dere </w:t>
      </w:r>
      <w:r w:rsidR="007E13C7">
        <w:t>har funnet med bakgrunn i kravspesifikasjonen</w:t>
      </w:r>
      <w:r w:rsidR="009778BA">
        <w:t xml:space="preserve"> og begreps-kapittelet</w:t>
      </w:r>
      <w:r w:rsidR="007E13C7">
        <w:t>. Beskriv også hvilke funksjonalitet som det er st</w:t>
      </w:r>
      <w:r w:rsidR="00B7081D">
        <w:t>i</w:t>
      </w:r>
      <w:r w:rsidR="007E13C7">
        <w:t>lt krav til i kravspesifikasjonen</w:t>
      </w:r>
      <w:r w:rsidR="00355D69">
        <w:t xml:space="preserve"> og hvordan denne er løst</w:t>
      </w:r>
      <w:r w:rsidR="007E13C7">
        <w:t>. For hver klasse</w:t>
      </w:r>
      <w:r w:rsidR="00392EB8">
        <w:t xml:space="preserve"> du/dere </w:t>
      </w:r>
      <w:r w:rsidR="007E13C7">
        <w:t>har identifisert, skriv kort hva som er klassens ansvar/rolle i systemet</w:t>
      </w:r>
      <w:r w:rsidR="009778BA">
        <w:t xml:space="preserve"> (gjerne i form av en tabell)</w:t>
      </w:r>
      <w:r w:rsidR="007E13C7">
        <w:t>.</w:t>
      </w:r>
      <w:r w:rsidR="00626AB5">
        <w:t>]</w:t>
      </w:r>
    </w:p>
    <w:p w14:paraId="79841934" w14:textId="77777777" w:rsidR="000551FF" w:rsidRDefault="00FA69EA" w:rsidP="000551FF">
      <w:pPr>
        <w:pStyle w:val="Heading1"/>
      </w:pPr>
      <w:bookmarkStart w:id="27" w:name="_Toc149558648"/>
      <w:r>
        <w:lastRenderedPageBreak/>
        <w:t>DRØFTING</w:t>
      </w:r>
      <w:bookmarkEnd w:id="27"/>
    </w:p>
    <w:p w14:paraId="5BC7EABB" w14:textId="77777777" w:rsidR="00FA69EA" w:rsidRDefault="00753D26" w:rsidP="000551FF">
      <w:pPr>
        <w:pStyle w:val="Comment"/>
      </w:pPr>
      <w:r>
        <w:t>[</w:t>
      </w:r>
      <w:r w:rsidR="00FA69EA">
        <w:t>Vurdering av metode og oppnådde resultater. Begrensninger, endringer eller avvik i prosjekt i forhold til plan / opprinnelig problemstilling - mulige feilkilder. Resultatenes betydning.</w:t>
      </w:r>
    </w:p>
    <w:p w14:paraId="1F84F81B" w14:textId="77777777" w:rsidR="00FA69EA" w:rsidRDefault="00FA69EA" w:rsidP="000551FF">
      <w:pPr>
        <w:pStyle w:val="Comment"/>
      </w:pPr>
      <w:r w:rsidRPr="000551FF">
        <w:rPr>
          <w:b/>
          <w:i w:val="0"/>
        </w:rPr>
        <w:t>Kommentar</w:t>
      </w:r>
      <w:r>
        <w:t>: Her kan man for eksempel gjøre seg tanker rundt kvaliteten av det arbeidet som er nedlagt. Er de kildene</w:t>
      </w:r>
      <w:r w:rsidR="00392EB8">
        <w:t xml:space="preserve"> du/dere </w:t>
      </w:r>
      <w:r>
        <w:t>bruker pålitelige, er det sprik mellom forskjellige kilder (og i så fall hvorfor), er det andre forhold som kan være med å gjøre noen av de vurderinger og valg</w:t>
      </w:r>
      <w:r w:rsidR="00392EB8">
        <w:t xml:space="preserve"> du/dere </w:t>
      </w:r>
      <w:r>
        <w:t>har gjort usikre?</w:t>
      </w:r>
      <w:r w:rsidR="00753D26">
        <w:t>]</w:t>
      </w:r>
    </w:p>
    <w:p w14:paraId="4B2ED410" w14:textId="77777777" w:rsidR="009778BA" w:rsidRDefault="00626AB5" w:rsidP="000551FF">
      <w:pPr>
        <w:pStyle w:val="Comment"/>
      </w:pPr>
      <w:r>
        <w:t>[</w:t>
      </w:r>
      <w:r w:rsidR="00355D69">
        <w:t xml:space="preserve">Konkret for </w:t>
      </w:r>
      <w:r w:rsidR="009778BA">
        <w:t>programmeringsemner</w:t>
      </w:r>
      <w:r>
        <w:t>: Her oppsummerer</w:t>
      </w:r>
      <w:r w:rsidR="00392EB8">
        <w:t xml:space="preserve"> du/dere </w:t>
      </w:r>
      <w:r>
        <w:t>oppgaven.</w:t>
      </w:r>
      <w:r w:rsidR="00B7081D">
        <w:t xml:space="preserve"> </w:t>
      </w:r>
      <w:r w:rsidR="007E13C7">
        <w:t xml:space="preserve">Hvor langt kom </w:t>
      </w:r>
      <w:r w:rsidR="009778BA">
        <w:t>du/</w:t>
      </w:r>
      <w:r w:rsidR="007E13C7">
        <w:t>dere</w:t>
      </w:r>
      <w:r w:rsidR="00355D69">
        <w:t xml:space="preserve"> (resultat)</w:t>
      </w:r>
      <w:r w:rsidR="007E13C7">
        <w:t xml:space="preserve">? Hva fikk </w:t>
      </w:r>
      <w:r w:rsidR="009778BA">
        <w:t>du/</w:t>
      </w:r>
      <w:r w:rsidR="007E13C7">
        <w:t xml:space="preserve">dere ikke gjort i forhold til </w:t>
      </w:r>
      <w:proofErr w:type="gramStart"/>
      <w:r w:rsidR="007E13C7">
        <w:t>oppgaveteksten ?</w:t>
      </w:r>
      <w:proofErr w:type="gramEnd"/>
      <w:r w:rsidR="007E13C7">
        <w:t xml:space="preserve"> Hva var de store utfordringene/problemene </w:t>
      </w:r>
      <w:r w:rsidR="009778BA">
        <w:t>du/</w:t>
      </w:r>
      <w:r w:rsidR="007E13C7">
        <w:t xml:space="preserve">dere møtte, </w:t>
      </w:r>
      <w:proofErr w:type="gramStart"/>
      <w:r w:rsidR="007E13C7">
        <w:t>etc.</w:t>
      </w:r>
      <w:r>
        <w:t>.</w:t>
      </w:r>
      <w:proofErr w:type="gramEnd"/>
      <w:r>
        <w:t xml:space="preserve"> </w:t>
      </w:r>
    </w:p>
    <w:p w14:paraId="5E8A42C0" w14:textId="77777777" w:rsidR="00626AB5" w:rsidRDefault="00392EB8" w:rsidP="000551FF">
      <w:pPr>
        <w:pStyle w:val="Comment"/>
      </w:pPr>
      <w:r>
        <w:t>Spesielt viktig er det å d</w:t>
      </w:r>
      <w:r w:rsidR="009778BA">
        <w:t>røft</w:t>
      </w:r>
      <w:r>
        <w:t>e</w:t>
      </w:r>
      <w:r w:rsidR="009778BA">
        <w:t xml:space="preserve"> din egen løsning i forhold til det du har lært om gode prinsipper for programmering (</w:t>
      </w:r>
      <w:proofErr w:type="gramStart"/>
      <w:r w:rsidR="009778BA">
        <w:t>robust</w:t>
      </w:r>
      <w:proofErr w:type="gramEnd"/>
      <w:r w:rsidR="009778BA">
        <w:t xml:space="preserve"> kode, kodestil, designprinsipper </w:t>
      </w:r>
      <w:proofErr w:type="spellStart"/>
      <w:r w:rsidR="009778BA">
        <w:t>osv</w:t>
      </w:r>
      <w:proofErr w:type="spellEnd"/>
      <w:r w:rsidR="009778BA">
        <w:t>) som beskrevet i teori-kapittelet</w:t>
      </w:r>
      <w:r w:rsidR="00626AB5">
        <w:t>]</w:t>
      </w:r>
    </w:p>
    <w:p w14:paraId="792FB0E3" w14:textId="77777777" w:rsidR="00FA69EA" w:rsidRDefault="00FA69EA" w:rsidP="00FA69EA">
      <w:pPr>
        <w:pStyle w:val="Heading1"/>
      </w:pPr>
      <w:bookmarkStart w:id="28" w:name="_Toc149558649"/>
      <w:r>
        <w:t>KONKLUSJON - ERFARING</w:t>
      </w:r>
      <w:bookmarkEnd w:id="28"/>
    </w:p>
    <w:p w14:paraId="35A1FF4F" w14:textId="77777777" w:rsidR="00FA69EA" w:rsidRDefault="00753D26" w:rsidP="00753D26">
      <w:pPr>
        <w:pStyle w:val="Comment"/>
      </w:pPr>
      <w:r>
        <w:t>[</w:t>
      </w:r>
      <w:r w:rsidR="00FA69EA">
        <w:t>Overbevisninger /erfaring som en er kommet fram til på grunnlag av det presenterte materialet.</w:t>
      </w:r>
    </w:p>
    <w:p w14:paraId="22CC4381" w14:textId="77777777" w:rsidR="005C3B91" w:rsidRDefault="005C3B91" w:rsidP="005C3B91">
      <w:pPr>
        <w:pStyle w:val="Comment"/>
        <w:numPr>
          <w:ilvl w:val="0"/>
          <w:numId w:val="15"/>
        </w:numPr>
      </w:pPr>
      <w:r>
        <w:t xml:space="preserve">Hva ville du ha gjort annerledes dersom du kunne begynn på nytt? </w:t>
      </w:r>
    </w:p>
    <w:p w14:paraId="1146827C" w14:textId="77777777" w:rsidR="005C3B91" w:rsidRDefault="005C3B91" w:rsidP="005C3B91">
      <w:pPr>
        <w:pStyle w:val="Comment"/>
        <w:numPr>
          <w:ilvl w:val="0"/>
          <w:numId w:val="15"/>
        </w:numPr>
      </w:pPr>
      <w:r>
        <w:t>Hva slags begrensninger kan en forvente når en bruker løsningen?</w:t>
      </w:r>
    </w:p>
    <w:p w14:paraId="5908819F" w14:textId="77777777" w:rsidR="005C3B91" w:rsidRDefault="005C3B91" w:rsidP="005C3B91">
      <w:pPr>
        <w:pStyle w:val="Comment"/>
        <w:numPr>
          <w:ilvl w:val="0"/>
          <w:numId w:val="15"/>
        </w:numPr>
      </w:pPr>
      <w:r>
        <w:t>Hva skal tas opp i fremtidige arbeid dersom du eller noen andre ville ha tatt utvikling videre?</w:t>
      </w:r>
    </w:p>
    <w:p w14:paraId="3661A1E8" w14:textId="77777777" w:rsidR="005C3B91" w:rsidRDefault="005C3B91" w:rsidP="00753D26">
      <w:pPr>
        <w:pStyle w:val="Comment"/>
      </w:pPr>
    </w:p>
    <w:p w14:paraId="5A8CFF65" w14:textId="77777777" w:rsidR="00FA69EA" w:rsidRDefault="00FA69EA" w:rsidP="00753D26">
      <w:pPr>
        <w:pStyle w:val="Comment"/>
      </w:pPr>
      <w:r w:rsidRPr="00753D26">
        <w:rPr>
          <w:b/>
          <w:i w:val="0"/>
        </w:rPr>
        <w:t>Kommentar</w:t>
      </w:r>
      <w:r>
        <w:t>: Her skal</w:t>
      </w:r>
      <w:r w:rsidR="00392EB8">
        <w:t xml:space="preserve"> du/dere </w:t>
      </w:r>
      <w:r>
        <w:t>presentere de viktigste resultatene fra arbeidet sammen med de erfaringer</w:t>
      </w:r>
      <w:r w:rsidR="00392EB8">
        <w:t xml:space="preserve"> du/dere </w:t>
      </w:r>
      <w:r>
        <w:t>har opparbeidet i prosessen.</w:t>
      </w:r>
      <w:r w:rsidR="00753D26">
        <w:t>]</w:t>
      </w:r>
    </w:p>
    <w:p w14:paraId="6E2EB5C8" w14:textId="77777777" w:rsidR="00FA69EA" w:rsidRDefault="00FA69EA" w:rsidP="00FA69EA">
      <w:pPr>
        <w:pStyle w:val="Heading1"/>
      </w:pPr>
      <w:bookmarkStart w:id="29" w:name="_Toc149558650"/>
      <w:r>
        <w:t>REFERANSER</w:t>
      </w:r>
      <w:bookmarkEnd w:id="29"/>
    </w:p>
    <w:p w14:paraId="1100AFAC" w14:textId="77777777" w:rsidR="00FA69EA" w:rsidRDefault="00753D26" w:rsidP="00753D26">
      <w:pPr>
        <w:pStyle w:val="Comment"/>
      </w:pPr>
      <w:r>
        <w:t>[</w:t>
      </w:r>
      <w:r w:rsidR="00FA69EA">
        <w:t>Forfatter, årstall, tittel på bok eller artikkel, navn på tidsskrift eller forlag/utgiver, nr. eller dato for tidsskrift, sted som det vises til eller refereres fra i oppgaven.</w:t>
      </w:r>
    </w:p>
    <w:p w14:paraId="62601041" w14:textId="77777777" w:rsidR="00FA69EA" w:rsidRDefault="00FA69EA" w:rsidP="00753D26">
      <w:pPr>
        <w:pStyle w:val="Comment"/>
      </w:pPr>
      <w:r w:rsidRPr="00E372F5">
        <w:rPr>
          <w:b/>
          <w:i w:val="0"/>
        </w:rPr>
        <w:t>Kommentar</w:t>
      </w:r>
      <w:r>
        <w:t>: se eksempel under</w:t>
      </w:r>
      <w:r w:rsidR="00753D26">
        <w:t>]</w:t>
      </w:r>
    </w:p>
    <w:p w14:paraId="1A5C855A" w14:textId="77777777" w:rsidR="00626AB5" w:rsidRDefault="00626AB5" w:rsidP="00753D26">
      <w:pPr>
        <w:pStyle w:val="Comment"/>
      </w:pPr>
      <w:r>
        <w:t>[</w:t>
      </w:r>
      <w:r w:rsidR="00355D69">
        <w:t xml:space="preserve">Konkret </w:t>
      </w:r>
      <w:r w:rsidR="00392EB8">
        <w:t>for programmeringsemner</w:t>
      </w:r>
      <w:r>
        <w:t xml:space="preserve">: Regner med at </w:t>
      </w:r>
      <w:r w:rsidR="00392EB8">
        <w:t>du/</w:t>
      </w:r>
      <w:r>
        <w:t xml:space="preserve">dere kommer til å måtte slå opp litt i læreboka, så den er en innlysende referanse. Dersom </w:t>
      </w:r>
      <w:r w:rsidR="00392EB8">
        <w:t>du/</w:t>
      </w:r>
      <w:r>
        <w:t xml:space="preserve">dere i tillegg benytter internett, så list </w:t>
      </w:r>
      <w:proofErr w:type="spellStart"/>
      <w:r>
        <w:t>URL’er</w:t>
      </w:r>
      <w:proofErr w:type="spellEnd"/>
      <w:r>
        <w:t xml:space="preserve"> til sidene</w:t>
      </w:r>
      <w:r w:rsidR="00392EB8">
        <w:t xml:space="preserve"> du/dere </w:t>
      </w:r>
      <w:r>
        <w:t>har benyttet.]</w:t>
      </w:r>
    </w:p>
    <w:p w14:paraId="6A748B36" w14:textId="77777777" w:rsidR="00FA69EA" w:rsidRDefault="00FA69EA" w:rsidP="00FA69EA">
      <w:pPr>
        <w:pStyle w:val="BodyText"/>
      </w:pPr>
    </w:p>
    <w:p w14:paraId="140D7554" w14:textId="77777777" w:rsidR="00753D26" w:rsidRDefault="00626AB5" w:rsidP="00753D26">
      <w:pPr>
        <w:pStyle w:val="References"/>
      </w:pPr>
      <w:proofErr w:type="gramStart"/>
      <w:r w:rsidRPr="00B70CE9">
        <w:rPr>
          <w:lang w:val="en-US"/>
        </w:rPr>
        <w:t>”Objects</w:t>
      </w:r>
      <w:proofErr w:type="gramEnd"/>
      <w:r w:rsidRPr="00B70CE9">
        <w:rPr>
          <w:lang w:val="en-US"/>
        </w:rPr>
        <w:t xml:space="preserve"> First With Java”, </w:t>
      </w:r>
      <w:r w:rsidR="00355D69">
        <w:rPr>
          <w:lang w:val="en-US"/>
        </w:rPr>
        <w:t>Sixth</w:t>
      </w:r>
      <w:r w:rsidRPr="00B70CE9">
        <w:rPr>
          <w:lang w:val="en-US"/>
        </w:rPr>
        <w:t xml:space="preserve"> edition, av Barnes </w:t>
      </w:r>
      <w:proofErr w:type="spellStart"/>
      <w:r w:rsidRPr="00B70CE9">
        <w:rPr>
          <w:lang w:val="en-US"/>
        </w:rPr>
        <w:t>og</w:t>
      </w:r>
      <w:proofErr w:type="spellEnd"/>
      <w:r w:rsidRPr="00B70CE9">
        <w:rPr>
          <w:lang w:val="en-US"/>
        </w:rPr>
        <w:t xml:space="preserve"> </w:t>
      </w:r>
      <w:proofErr w:type="spellStart"/>
      <w:r w:rsidRPr="00B70CE9">
        <w:rPr>
          <w:lang w:val="en-US"/>
        </w:rPr>
        <w:t>Kölling</w:t>
      </w:r>
      <w:proofErr w:type="spellEnd"/>
      <w:r w:rsidRPr="00B70CE9">
        <w:rPr>
          <w:lang w:val="en-US"/>
        </w:rPr>
        <w:t xml:space="preserve">. </w:t>
      </w:r>
      <w:r>
        <w:t>ISBN ….</w:t>
      </w:r>
    </w:p>
    <w:p w14:paraId="635AE1C5" w14:textId="77777777" w:rsidR="00626AB5" w:rsidRDefault="00626AB5" w:rsidP="00753D26">
      <w:pPr>
        <w:pStyle w:val="References"/>
      </w:pPr>
      <w:r>
        <w:t>http:/</w:t>
      </w:r>
      <w:proofErr w:type="gramStart"/>
      <w:r>
        <w:t>/....</w:t>
      </w:r>
      <w:proofErr w:type="gramEnd"/>
      <w:r>
        <w:t>.</w:t>
      </w:r>
    </w:p>
    <w:p w14:paraId="30941CA2" w14:textId="77777777" w:rsidR="00626AB5" w:rsidRDefault="00626AB5" w:rsidP="00753D26">
      <w:pPr>
        <w:pStyle w:val="References"/>
      </w:pPr>
      <w:r>
        <w:t>Osv.</w:t>
      </w:r>
    </w:p>
    <w:p w14:paraId="3D1B3311" w14:textId="77777777" w:rsidR="00FA69EA" w:rsidRDefault="00FA69EA" w:rsidP="00FA69EA">
      <w:pPr>
        <w:pStyle w:val="BodyText"/>
      </w:pPr>
    </w:p>
    <w:p w14:paraId="5782E033" w14:textId="77777777" w:rsidR="00FA69EA" w:rsidRDefault="00FA69EA" w:rsidP="00FA69EA">
      <w:pPr>
        <w:pStyle w:val="Heading1"/>
      </w:pPr>
      <w:bookmarkStart w:id="30" w:name="_Toc149558651"/>
      <w:r>
        <w:t>VEDLEGG</w:t>
      </w:r>
      <w:bookmarkEnd w:id="30"/>
    </w:p>
    <w:p w14:paraId="52DFFA3D" w14:textId="77777777" w:rsidR="00FA69EA" w:rsidRDefault="00FA46CE" w:rsidP="00FA46CE">
      <w:pPr>
        <w:pStyle w:val="Comment"/>
      </w:pPr>
      <w:r>
        <w:t>[</w:t>
      </w:r>
      <w:r w:rsidR="00FA69EA">
        <w:t>Materiell som er utarbeidet eller innsamlet i tilknytning til rapporten, men som det ikke er naturlig eller hensiktsmessig å ta inn i hoveddelen, skal tas inn som vedlegg.</w:t>
      </w:r>
    </w:p>
    <w:p w14:paraId="758FDDB5" w14:textId="77777777" w:rsidR="00392EB8" w:rsidRDefault="00FA69EA" w:rsidP="00FA46CE">
      <w:pPr>
        <w:pStyle w:val="Comment"/>
      </w:pPr>
      <w:r>
        <w:lastRenderedPageBreak/>
        <w:t>Vedleggene skal være nummererte og ha en overskrift.</w:t>
      </w:r>
    </w:p>
    <w:p w14:paraId="2B396A02" w14:textId="77777777" w:rsidR="00FA69EA" w:rsidRDefault="00392EB8" w:rsidP="00FA46CE">
      <w:pPr>
        <w:pStyle w:val="Comment"/>
      </w:pPr>
      <w:r>
        <w:t>Har du/dere ingen vedlegg, så droppes dette kapittelet.</w:t>
      </w:r>
      <w:r w:rsidR="00FA46CE">
        <w:t>]</w:t>
      </w:r>
    </w:p>
    <w:sectPr w:rsidR="00FA69EA" w:rsidSect="00ED58B6">
      <w:footerReference w:type="default" r:id="rId13"/>
      <w:pgSz w:w="11906" w:h="16838" w:code="9"/>
      <w:pgMar w:top="1418" w:right="1418" w:bottom="1418" w:left="1418" w:header="709" w:footer="454"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03DF5" w14:textId="77777777" w:rsidR="005E7C12" w:rsidRDefault="005E7C12">
      <w:r>
        <w:separator/>
      </w:r>
    </w:p>
  </w:endnote>
  <w:endnote w:type="continuationSeparator" w:id="0">
    <w:p w14:paraId="089EBB21" w14:textId="77777777" w:rsidR="005E7C12" w:rsidRDefault="005E7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0"/>
      <w:gridCol w:w="2662"/>
      <w:gridCol w:w="2298"/>
    </w:tblGrid>
    <w:tr w:rsidR="007E13C7" w14:paraId="5082DE91" w14:textId="77777777">
      <w:tc>
        <w:tcPr>
          <w:tcW w:w="4181" w:type="dxa"/>
        </w:tcPr>
        <w:p w14:paraId="661DAB22" w14:textId="77777777" w:rsidR="007E13C7" w:rsidRDefault="007E13C7">
          <w:pPr>
            <w:pStyle w:val="Footer"/>
            <w:rPr>
              <w:sz w:val="16"/>
            </w:rPr>
          </w:pPr>
        </w:p>
      </w:tc>
      <w:tc>
        <w:tcPr>
          <w:tcW w:w="2693" w:type="dxa"/>
        </w:tcPr>
        <w:p w14:paraId="1B3B15D7" w14:textId="77777777" w:rsidR="007E13C7" w:rsidRDefault="007E13C7">
          <w:pPr>
            <w:pStyle w:val="Footer"/>
            <w:rPr>
              <w:sz w:val="16"/>
              <w:lang w:val="de-DE"/>
            </w:rPr>
          </w:pPr>
          <w:r>
            <w:rPr>
              <w:sz w:val="16"/>
              <w:lang w:val="de-DE"/>
            </w:rPr>
            <w:t>INNHOLD</w:t>
          </w:r>
        </w:p>
      </w:tc>
      <w:tc>
        <w:tcPr>
          <w:tcW w:w="2336" w:type="dxa"/>
        </w:tcPr>
        <w:p w14:paraId="44C18E74" w14:textId="77777777" w:rsidR="007E13C7" w:rsidRDefault="007E13C7" w:rsidP="001D6F9B">
          <w:pPr>
            <w:pStyle w:val="Footer"/>
            <w:jc w:val="right"/>
            <w:rPr>
              <w:sz w:val="16"/>
              <w:lang w:val="de-DE"/>
            </w:rPr>
          </w:pPr>
        </w:p>
      </w:tc>
    </w:tr>
  </w:tbl>
  <w:p w14:paraId="47A14621" w14:textId="77777777" w:rsidR="007E13C7" w:rsidRDefault="007E13C7">
    <w:pPr>
      <w:pStyle w:val="Footer"/>
      <w:rPr>
        <w:sz w:val="16"/>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7"/>
      <w:gridCol w:w="2652"/>
      <w:gridCol w:w="2301"/>
    </w:tblGrid>
    <w:tr w:rsidR="007E13C7" w14:paraId="2567524D" w14:textId="77777777">
      <w:tc>
        <w:tcPr>
          <w:tcW w:w="4181" w:type="dxa"/>
        </w:tcPr>
        <w:p w14:paraId="53B9492F" w14:textId="77777777" w:rsidR="007E13C7" w:rsidRDefault="007E13C7" w:rsidP="001D6F9B">
          <w:pPr>
            <w:pStyle w:val="Footer"/>
            <w:rPr>
              <w:sz w:val="16"/>
            </w:rPr>
          </w:pPr>
        </w:p>
      </w:tc>
      <w:tc>
        <w:tcPr>
          <w:tcW w:w="2693" w:type="dxa"/>
        </w:tcPr>
        <w:p w14:paraId="06397DFF" w14:textId="77777777" w:rsidR="007E13C7" w:rsidRDefault="007E13C7" w:rsidP="001D6F9B">
          <w:pPr>
            <w:pStyle w:val="Footer"/>
            <w:rPr>
              <w:sz w:val="16"/>
              <w:lang w:val="de-DE"/>
            </w:rPr>
          </w:pPr>
        </w:p>
      </w:tc>
      <w:tc>
        <w:tcPr>
          <w:tcW w:w="2336" w:type="dxa"/>
        </w:tcPr>
        <w:p w14:paraId="66A36505" w14:textId="77777777" w:rsidR="007E13C7" w:rsidRDefault="007E13C7" w:rsidP="00ED58B6">
          <w:pPr>
            <w:pStyle w:val="Footer"/>
            <w:jc w:val="right"/>
            <w:rPr>
              <w:sz w:val="16"/>
              <w:lang w:val="de-DE"/>
            </w:rPr>
          </w:pPr>
        </w:p>
      </w:tc>
    </w:tr>
  </w:tbl>
  <w:p w14:paraId="07CD1384" w14:textId="77777777" w:rsidR="007E13C7" w:rsidRDefault="007E13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114"/>
      <w:gridCol w:w="2656"/>
      <w:gridCol w:w="2300"/>
    </w:tblGrid>
    <w:tr w:rsidR="007E13C7" w14:paraId="73214246" w14:textId="77777777">
      <w:tc>
        <w:tcPr>
          <w:tcW w:w="4181" w:type="dxa"/>
        </w:tcPr>
        <w:p w14:paraId="7C64E58F" w14:textId="77777777" w:rsidR="007E13C7" w:rsidRDefault="007E13C7">
          <w:pPr>
            <w:pStyle w:val="Footer"/>
            <w:rPr>
              <w:sz w:val="16"/>
            </w:rPr>
          </w:pPr>
        </w:p>
      </w:tc>
      <w:tc>
        <w:tcPr>
          <w:tcW w:w="2693" w:type="dxa"/>
        </w:tcPr>
        <w:p w14:paraId="45C7A97E" w14:textId="77777777" w:rsidR="007E13C7" w:rsidRDefault="007E13C7">
          <w:pPr>
            <w:pStyle w:val="Footer"/>
            <w:rPr>
              <w:sz w:val="16"/>
              <w:lang w:val="de-DE"/>
            </w:rPr>
          </w:pPr>
          <w:r>
            <w:rPr>
              <w:sz w:val="16"/>
              <w:lang w:val="de-DE"/>
            </w:rPr>
            <w:t xml:space="preserve">Side </w:t>
          </w:r>
          <w:r>
            <w:rPr>
              <w:rStyle w:val="PageNumber"/>
            </w:rPr>
            <w:fldChar w:fldCharType="begin"/>
          </w:r>
          <w:r>
            <w:rPr>
              <w:rStyle w:val="PageNumber"/>
            </w:rPr>
            <w:instrText xml:space="preserve"> PAGE </w:instrText>
          </w:r>
          <w:r>
            <w:rPr>
              <w:rStyle w:val="PageNumber"/>
            </w:rPr>
            <w:fldChar w:fldCharType="separate"/>
          </w:r>
          <w:r w:rsidR="00355D69">
            <w:rPr>
              <w:rStyle w:val="PageNumber"/>
              <w:noProof/>
            </w:rPr>
            <w:t>4</w:t>
          </w:r>
          <w:r>
            <w:rPr>
              <w:rStyle w:val="PageNumber"/>
            </w:rPr>
            <w:fldChar w:fldCharType="end"/>
          </w:r>
        </w:p>
      </w:tc>
      <w:tc>
        <w:tcPr>
          <w:tcW w:w="2336" w:type="dxa"/>
        </w:tcPr>
        <w:p w14:paraId="17BE1B12" w14:textId="77777777" w:rsidR="007E13C7" w:rsidRDefault="007E13C7" w:rsidP="001D6F9B">
          <w:pPr>
            <w:pStyle w:val="Footer"/>
            <w:jc w:val="right"/>
            <w:rPr>
              <w:sz w:val="16"/>
              <w:lang w:val="de-DE"/>
            </w:rPr>
          </w:pPr>
        </w:p>
      </w:tc>
    </w:tr>
  </w:tbl>
  <w:p w14:paraId="5DF8753C" w14:textId="77777777" w:rsidR="007E13C7" w:rsidRDefault="007E13C7">
    <w:pPr>
      <w:pStyle w:val="Footer"/>
      <w:rPr>
        <w:sz w:val="16"/>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A4684" w14:textId="77777777" w:rsidR="005E7C12" w:rsidRDefault="005E7C12">
      <w:r>
        <w:separator/>
      </w:r>
    </w:p>
  </w:footnote>
  <w:footnote w:type="continuationSeparator" w:id="0">
    <w:p w14:paraId="5DF2C4FF" w14:textId="77777777" w:rsidR="005E7C12" w:rsidRDefault="005E7C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07136C1E" w14:textId="77777777">
      <w:tc>
        <w:tcPr>
          <w:tcW w:w="4605" w:type="dxa"/>
          <w:vAlign w:val="center"/>
        </w:tcPr>
        <w:p w14:paraId="386D70F6" w14:textId="77777777" w:rsidR="007E13C7" w:rsidRDefault="007E13C7">
          <w:pPr>
            <w:pStyle w:val="Header"/>
          </w:pPr>
          <w:r>
            <w:t>Student</w:t>
          </w:r>
          <w:r w:rsidR="00D17F46">
            <w:t>rapport</w:t>
          </w:r>
        </w:p>
      </w:tc>
      <w:tc>
        <w:tcPr>
          <w:tcW w:w="4605" w:type="dxa"/>
        </w:tcPr>
        <w:p w14:paraId="59936841" w14:textId="77777777" w:rsidR="007E13C7" w:rsidRDefault="0068569A">
          <w:pPr>
            <w:jc w:val="right"/>
          </w:pPr>
          <w:r>
            <w:rPr>
              <w:noProof/>
              <w:lang w:val="en-GB" w:eastAsia="en-GB"/>
            </w:rPr>
            <w:drawing>
              <wp:anchor distT="0" distB="0" distL="114300" distR="114300" simplePos="0" relativeHeight="251661312" behindDoc="0" locked="0" layoutInCell="1" allowOverlap="1" wp14:anchorId="00C0852C" wp14:editId="74C18C59">
                <wp:simplePos x="0" y="0"/>
                <wp:positionH relativeFrom="column">
                  <wp:posOffset>1281430</wp:posOffset>
                </wp:positionH>
                <wp:positionV relativeFrom="paragraph">
                  <wp:posOffset>5715</wp:posOffset>
                </wp:positionV>
                <wp:extent cx="1638300" cy="304800"/>
                <wp:effectExtent l="0" t="0" r="12700" b="0"/>
                <wp:wrapNone/>
                <wp:docPr id="2"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0F2780F6" w14:textId="77777777" w:rsidR="007E13C7" w:rsidRDefault="007E13C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bottom w:val="single" w:sz="4" w:space="0" w:color="auto"/>
      </w:tblBorders>
      <w:tblCellMar>
        <w:top w:w="57" w:type="dxa"/>
        <w:left w:w="70" w:type="dxa"/>
        <w:bottom w:w="57" w:type="dxa"/>
        <w:right w:w="70" w:type="dxa"/>
      </w:tblCellMar>
      <w:tblLook w:val="0000" w:firstRow="0" w:lastRow="0" w:firstColumn="0" w:lastColumn="0" w:noHBand="0" w:noVBand="0"/>
    </w:tblPr>
    <w:tblGrid>
      <w:gridCol w:w="4572"/>
      <w:gridCol w:w="4498"/>
    </w:tblGrid>
    <w:tr w:rsidR="007E13C7" w14:paraId="6F6296A8" w14:textId="77777777">
      <w:tc>
        <w:tcPr>
          <w:tcW w:w="4605" w:type="dxa"/>
          <w:vAlign w:val="center"/>
        </w:tcPr>
        <w:p w14:paraId="1CBD0F92" w14:textId="77777777" w:rsidR="007E13C7" w:rsidRDefault="007E13C7" w:rsidP="001D6F9B">
          <w:pPr>
            <w:pStyle w:val="Header"/>
          </w:pPr>
          <w:r>
            <w:t>Student</w:t>
          </w:r>
          <w:r w:rsidR="00660189">
            <w:t>rapport</w:t>
          </w:r>
        </w:p>
      </w:tc>
      <w:tc>
        <w:tcPr>
          <w:tcW w:w="4605" w:type="dxa"/>
        </w:tcPr>
        <w:p w14:paraId="1C0B0F9C" w14:textId="77777777" w:rsidR="007E13C7" w:rsidRDefault="0068569A" w:rsidP="001D6F9B">
          <w:pPr>
            <w:jc w:val="right"/>
          </w:pPr>
          <w:r>
            <w:rPr>
              <w:noProof/>
              <w:lang w:val="en-GB" w:eastAsia="en-GB"/>
            </w:rPr>
            <w:drawing>
              <wp:anchor distT="0" distB="0" distL="114300" distR="114300" simplePos="0" relativeHeight="251659264" behindDoc="0" locked="0" layoutInCell="1" allowOverlap="1" wp14:anchorId="40322858" wp14:editId="5F42A07E">
                <wp:simplePos x="0" y="0"/>
                <wp:positionH relativeFrom="column">
                  <wp:posOffset>1139734</wp:posOffset>
                </wp:positionH>
                <wp:positionV relativeFrom="paragraph">
                  <wp:posOffset>5080</wp:posOffset>
                </wp:positionV>
                <wp:extent cx="1638300" cy="304800"/>
                <wp:effectExtent l="0" t="0" r="0" b="0"/>
                <wp:wrapNone/>
                <wp:docPr id="1" name="Bilde 20" descr="Description: Logofargerli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0" descr="Description: Logofargerlit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8300" cy="3048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343A93B5" w14:textId="77777777" w:rsidR="007E13C7" w:rsidRDefault="007E13C7" w:rsidP="001D6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103A6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792BD4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960383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1C03F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7464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8AA82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558D1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0EEA9A0"/>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4929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0DA8FC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507E55"/>
    <w:multiLevelType w:val="hybridMultilevel"/>
    <w:tmpl w:val="72AA3C58"/>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1A224C55"/>
    <w:multiLevelType w:val="hybridMultilevel"/>
    <w:tmpl w:val="496C1284"/>
    <w:lvl w:ilvl="0" w:tplc="16D8A958">
      <w:start w:val="1"/>
      <w:numFmt w:val="decimal"/>
      <w:pStyle w:val="References"/>
      <w:lvlText w:val="[%1]"/>
      <w:lvlJc w:val="left"/>
      <w:pPr>
        <w:tabs>
          <w:tab w:val="num" w:pos="737"/>
        </w:tabs>
        <w:ind w:left="737"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1F17772E"/>
    <w:multiLevelType w:val="hybridMultilevel"/>
    <w:tmpl w:val="3A6CB29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F4B142E"/>
    <w:multiLevelType w:val="hybridMultilevel"/>
    <w:tmpl w:val="413279F0"/>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32D5403C"/>
    <w:multiLevelType w:val="hybridMultilevel"/>
    <w:tmpl w:val="1422CDA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3545511B"/>
    <w:multiLevelType w:val="hybridMultilevel"/>
    <w:tmpl w:val="49605908"/>
    <w:lvl w:ilvl="0" w:tplc="156058AC">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445838B8"/>
    <w:multiLevelType w:val="hybridMultilevel"/>
    <w:tmpl w:val="9C70EDBC"/>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50022350"/>
    <w:multiLevelType w:val="hybridMultilevel"/>
    <w:tmpl w:val="CBFAE7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12F3AE2"/>
    <w:multiLevelType w:val="hybridMultilevel"/>
    <w:tmpl w:val="D7D0DFB4"/>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9" w15:restartNumberingAfterBreak="0">
    <w:nsid w:val="54660CF4"/>
    <w:multiLevelType w:val="multilevel"/>
    <w:tmpl w:val="E1FAECA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0" w15:restartNumberingAfterBreak="0">
    <w:nsid w:val="729E6B34"/>
    <w:multiLevelType w:val="hybridMultilevel"/>
    <w:tmpl w:val="9DF8B5BE"/>
    <w:lvl w:ilvl="0" w:tplc="04140001">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965700975">
    <w:abstractNumId w:val="9"/>
  </w:num>
  <w:num w:numId="2" w16cid:durableId="379743162">
    <w:abstractNumId w:val="7"/>
  </w:num>
  <w:num w:numId="3" w16cid:durableId="545291133">
    <w:abstractNumId w:val="6"/>
  </w:num>
  <w:num w:numId="4" w16cid:durableId="1022904765">
    <w:abstractNumId w:val="5"/>
  </w:num>
  <w:num w:numId="5" w16cid:durableId="872690251">
    <w:abstractNumId w:val="4"/>
  </w:num>
  <w:num w:numId="6" w16cid:durableId="1757822981">
    <w:abstractNumId w:val="8"/>
  </w:num>
  <w:num w:numId="7" w16cid:durableId="758983895">
    <w:abstractNumId w:val="3"/>
  </w:num>
  <w:num w:numId="8" w16cid:durableId="913733911">
    <w:abstractNumId w:val="2"/>
  </w:num>
  <w:num w:numId="9" w16cid:durableId="761296252">
    <w:abstractNumId w:val="1"/>
  </w:num>
  <w:num w:numId="10" w16cid:durableId="999700253">
    <w:abstractNumId w:val="0"/>
  </w:num>
  <w:num w:numId="11" w16cid:durableId="1794907862">
    <w:abstractNumId w:val="19"/>
  </w:num>
  <w:num w:numId="12" w16cid:durableId="109514294">
    <w:abstractNumId w:val="11"/>
  </w:num>
  <w:num w:numId="13" w16cid:durableId="1253780934">
    <w:abstractNumId w:val="17"/>
  </w:num>
  <w:num w:numId="14" w16cid:durableId="1595894671">
    <w:abstractNumId w:val="12"/>
  </w:num>
  <w:num w:numId="15" w16cid:durableId="1515146564">
    <w:abstractNumId w:val="14"/>
  </w:num>
  <w:num w:numId="16" w16cid:durableId="656497527">
    <w:abstractNumId w:val="10"/>
  </w:num>
  <w:num w:numId="17" w16cid:durableId="1822118775">
    <w:abstractNumId w:val="16"/>
  </w:num>
  <w:num w:numId="18" w16cid:durableId="66616443">
    <w:abstractNumId w:val="20"/>
  </w:num>
  <w:num w:numId="19" w16cid:durableId="447234643">
    <w:abstractNumId w:val="13"/>
  </w:num>
  <w:num w:numId="20" w16cid:durableId="214856841">
    <w:abstractNumId w:val="15"/>
  </w:num>
  <w:num w:numId="21" w16cid:durableId="13337258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D02"/>
    <w:rsid w:val="000047A9"/>
    <w:rsid w:val="00011FEB"/>
    <w:rsid w:val="000143DC"/>
    <w:rsid w:val="000229F1"/>
    <w:rsid w:val="00023B07"/>
    <w:rsid w:val="00023DE2"/>
    <w:rsid w:val="00052A55"/>
    <w:rsid w:val="000551FF"/>
    <w:rsid w:val="0006317D"/>
    <w:rsid w:val="000674E9"/>
    <w:rsid w:val="00091194"/>
    <w:rsid w:val="00093185"/>
    <w:rsid w:val="000948F7"/>
    <w:rsid w:val="000B4F9E"/>
    <w:rsid w:val="000D3916"/>
    <w:rsid w:val="000E02C0"/>
    <w:rsid w:val="000E3740"/>
    <w:rsid w:val="000E4353"/>
    <w:rsid w:val="000F008F"/>
    <w:rsid w:val="000F3C06"/>
    <w:rsid w:val="000F5774"/>
    <w:rsid w:val="0010406C"/>
    <w:rsid w:val="00114B6F"/>
    <w:rsid w:val="00115972"/>
    <w:rsid w:val="0012581E"/>
    <w:rsid w:val="00130A64"/>
    <w:rsid w:val="001331A1"/>
    <w:rsid w:val="001340A1"/>
    <w:rsid w:val="00135C9A"/>
    <w:rsid w:val="001447C2"/>
    <w:rsid w:val="00154BBF"/>
    <w:rsid w:val="00163630"/>
    <w:rsid w:val="00182424"/>
    <w:rsid w:val="001B2331"/>
    <w:rsid w:val="001C3894"/>
    <w:rsid w:val="001C4C15"/>
    <w:rsid w:val="001C5F93"/>
    <w:rsid w:val="001D1198"/>
    <w:rsid w:val="001D4882"/>
    <w:rsid w:val="001D519E"/>
    <w:rsid w:val="001D6F9B"/>
    <w:rsid w:val="001E2EBC"/>
    <w:rsid w:val="00205370"/>
    <w:rsid w:val="002075A6"/>
    <w:rsid w:val="0021262C"/>
    <w:rsid w:val="00225115"/>
    <w:rsid w:val="00227681"/>
    <w:rsid w:val="0025096A"/>
    <w:rsid w:val="00291D73"/>
    <w:rsid w:val="002933B3"/>
    <w:rsid w:val="002B476F"/>
    <w:rsid w:val="002C6019"/>
    <w:rsid w:val="002D27D6"/>
    <w:rsid w:val="00316076"/>
    <w:rsid w:val="0031643F"/>
    <w:rsid w:val="003302D2"/>
    <w:rsid w:val="00333118"/>
    <w:rsid w:val="003347F2"/>
    <w:rsid w:val="00334812"/>
    <w:rsid w:val="00353BF7"/>
    <w:rsid w:val="00355D69"/>
    <w:rsid w:val="00361ABE"/>
    <w:rsid w:val="00366CA3"/>
    <w:rsid w:val="003702EE"/>
    <w:rsid w:val="00381F01"/>
    <w:rsid w:val="00392EB8"/>
    <w:rsid w:val="003931AD"/>
    <w:rsid w:val="003B20CC"/>
    <w:rsid w:val="003B3A73"/>
    <w:rsid w:val="003B5423"/>
    <w:rsid w:val="003C07B5"/>
    <w:rsid w:val="003D2DB2"/>
    <w:rsid w:val="003D3AA0"/>
    <w:rsid w:val="003E719D"/>
    <w:rsid w:val="004061CA"/>
    <w:rsid w:val="004179C5"/>
    <w:rsid w:val="00424F43"/>
    <w:rsid w:val="00432AC5"/>
    <w:rsid w:val="00453BD5"/>
    <w:rsid w:val="00454134"/>
    <w:rsid w:val="00471B32"/>
    <w:rsid w:val="00472D02"/>
    <w:rsid w:val="004A2ECD"/>
    <w:rsid w:val="004A3E0C"/>
    <w:rsid w:val="004A40F2"/>
    <w:rsid w:val="004A4E89"/>
    <w:rsid w:val="004A76FE"/>
    <w:rsid w:val="004B4861"/>
    <w:rsid w:val="004B4C88"/>
    <w:rsid w:val="004B5029"/>
    <w:rsid w:val="004B507F"/>
    <w:rsid w:val="004C18A9"/>
    <w:rsid w:val="004D0686"/>
    <w:rsid w:val="004D0979"/>
    <w:rsid w:val="004D6514"/>
    <w:rsid w:val="004F6EF6"/>
    <w:rsid w:val="004F6FD5"/>
    <w:rsid w:val="005129C1"/>
    <w:rsid w:val="005150CE"/>
    <w:rsid w:val="00516CEB"/>
    <w:rsid w:val="005221ED"/>
    <w:rsid w:val="00524C52"/>
    <w:rsid w:val="00526134"/>
    <w:rsid w:val="005412AC"/>
    <w:rsid w:val="0054442B"/>
    <w:rsid w:val="00551470"/>
    <w:rsid w:val="00552846"/>
    <w:rsid w:val="00552AAF"/>
    <w:rsid w:val="005720B3"/>
    <w:rsid w:val="00574CD3"/>
    <w:rsid w:val="00580D58"/>
    <w:rsid w:val="0058113B"/>
    <w:rsid w:val="005950BB"/>
    <w:rsid w:val="0059544A"/>
    <w:rsid w:val="005A49C1"/>
    <w:rsid w:val="005A6DA3"/>
    <w:rsid w:val="005C26C4"/>
    <w:rsid w:val="005C2D0E"/>
    <w:rsid w:val="005C359F"/>
    <w:rsid w:val="005C35B8"/>
    <w:rsid w:val="005C3B91"/>
    <w:rsid w:val="005D1E73"/>
    <w:rsid w:val="005D598B"/>
    <w:rsid w:val="005E7B1C"/>
    <w:rsid w:val="005E7C12"/>
    <w:rsid w:val="005F36FE"/>
    <w:rsid w:val="005F6C58"/>
    <w:rsid w:val="00600232"/>
    <w:rsid w:val="00605B65"/>
    <w:rsid w:val="006109C6"/>
    <w:rsid w:val="00626AB5"/>
    <w:rsid w:val="006333F6"/>
    <w:rsid w:val="0063563F"/>
    <w:rsid w:val="00643DA5"/>
    <w:rsid w:val="00647DB5"/>
    <w:rsid w:val="00651108"/>
    <w:rsid w:val="00651D90"/>
    <w:rsid w:val="0065462D"/>
    <w:rsid w:val="00660189"/>
    <w:rsid w:val="00664D05"/>
    <w:rsid w:val="0068569A"/>
    <w:rsid w:val="006A0ADD"/>
    <w:rsid w:val="006A49F7"/>
    <w:rsid w:val="006B1934"/>
    <w:rsid w:val="006B1C27"/>
    <w:rsid w:val="006B5032"/>
    <w:rsid w:val="006B553A"/>
    <w:rsid w:val="006C0479"/>
    <w:rsid w:val="006C6B52"/>
    <w:rsid w:val="006C74E0"/>
    <w:rsid w:val="006D0046"/>
    <w:rsid w:val="006D2F58"/>
    <w:rsid w:val="006E3C77"/>
    <w:rsid w:val="006E46DD"/>
    <w:rsid w:val="006E6E1D"/>
    <w:rsid w:val="00703F69"/>
    <w:rsid w:val="00724C4B"/>
    <w:rsid w:val="00751247"/>
    <w:rsid w:val="00753D26"/>
    <w:rsid w:val="007549B9"/>
    <w:rsid w:val="007564FB"/>
    <w:rsid w:val="007606C2"/>
    <w:rsid w:val="007712C6"/>
    <w:rsid w:val="007721E8"/>
    <w:rsid w:val="007861CE"/>
    <w:rsid w:val="007E13C7"/>
    <w:rsid w:val="007E5612"/>
    <w:rsid w:val="00807C5D"/>
    <w:rsid w:val="008336BE"/>
    <w:rsid w:val="00840781"/>
    <w:rsid w:val="00844FFD"/>
    <w:rsid w:val="00850534"/>
    <w:rsid w:val="00853ABA"/>
    <w:rsid w:val="00854652"/>
    <w:rsid w:val="00881F83"/>
    <w:rsid w:val="00882395"/>
    <w:rsid w:val="00894184"/>
    <w:rsid w:val="008B280B"/>
    <w:rsid w:val="008B37ED"/>
    <w:rsid w:val="008C521E"/>
    <w:rsid w:val="008F0CD9"/>
    <w:rsid w:val="008F28B0"/>
    <w:rsid w:val="009060EB"/>
    <w:rsid w:val="00916503"/>
    <w:rsid w:val="00933D51"/>
    <w:rsid w:val="009551D1"/>
    <w:rsid w:val="00956FF5"/>
    <w:rsid w:val="009649C5"/>
    <w:rsid w:val="009723F2"/>
    <w:rsid w:val="00974DB7"/>
    <w:rsid w:val="00975327"/>
    <w:rsid w:val="009778BA"/>
    <w:rsid w:val="009825A8"/>
    <w:rsid w:val="009966BA"/>
    <w:rsid w:val="00997C94"/>
    <w:rsid w:val="009A0B71"/>
    <w:rsid w:val="009A1855"/>
    <w:rsid w:val="009A32B3"/>
    <w:rsid w:val="009A38C4"/>
    <w:rsid w:val="009A3AE8"/>
    <w:rsid w:val="009A4E3F"/>
    <w:rsid w:val="009B6738"/>
    <w:rsid w:val="009C02E3"/>
    <w:rsid w:val="009C5151"/>
    <w:rsid w:val="009C6031"/>
    <w:rsid w:val="009D6A1D"/>
    <w:rsid w:val="009F659C"/>
    <w:rsid w:val="00A06221"/>
    <w:rsid w:val="00A22509"/>
    <w:rsid w:val="00A258DB"/>
    <w:rsid w:val="00A478CE"/>
    <w:rsid w:val="00A51076"/>
    <w:rsid w:val="00A54AB1"/>
    <w:rsid w:val="00A73FF6"/>
    <w:rsid w:val="00A77426"/>
    <w:rsid w:val="00A84DC5"/>
    <w:rsid w:val="00A86D9F"/>
    <w:rsid w:val="00AA13AB"/>
    <w:rsid w:val="00AB095D"/>
    <w:rsid w:val="00AB263B"/>
    <w:rsid w:val="00AD1F33"/>
    <w:rsid w:val="00AE4428"/>
    <w:rsid w:val="00AF0C52"/>
    <w:rsid w:val="00AF130D"/>
    <w:rsid w:val="00AF62B6"/>
    <w:rsid w:val="00B030FC"/>
    <w:rsid w:val="00B2127E"/>
    <w:rsid w:val="00B266D6"/>
    <w:rsid w:val="00B27309"/>
    <w:rsid w:val="00B34662"/>
    <w:rsid w:val="00B42460"/>
    <w:rsid w:val="00B42B33"/>
    <w:rsid w:val="00B55552"/>
    <w:rsid w:val="00B7081D"/>
    <w:rsid w:val="00B70CE9"/>
    <w:rsid w:val="00B75037"/>
    <w:rsid w:val="00B83DC7"/>
    <w:rsid w:val="00B85F76"/>
    <w:rsid w:val="00B901E3"/>
    <w:rsid w:val="00BA36AE"/>
    <w:rsid w:val="00BA4B94"/>
    <w:rsid w:val="00BC1DBF"/>
    <w:rsid w:val="00BD66E5"/>
    <w:rsid w:val="00BE075F"/>
    <w:rsid w:val="00BE280D"/>
    <w:rsid w:val="00BF5704"/>
    <w:rsid w:val="00BF720F"/>
    <w:rsid w:val="00C10047"/>
    <w:rsid w:val="00C15B2D"/>
    <w:rsid w:val="00C268D6"/>
    <w:rsid w:val="00C30185"/>
    <w:rsid w:val="00C40CDE"/>
    <w:rsid w:val="00C52AF9"/>
    <w:rsid w:val="00C53175"/>
    <w:rsid w:val="00C557FA"/>
    <w:rsid w:val="00C56FBD"/>
    <w:rsid w:val="00C761F6"/>
    <w:rsid w:val="00C809D0"/>
    <w:rsid w:val="00C91683"/>
    <w:rsid w:val="00CA360F"/>
    <w:rsid w:val="00CB1978"/>
    <w:rsid w:val="00CC4314"/>
    <w:rsid w:val="00CC4C48"/>
    <w:rsid w:val="00CD2759"/>
    <w:rsid w:val="00CD37F7"/>
    <w:rsid w:val="00CE23F7"/>
    <w:rsid w:val="00CE59E4"/>
    <w:rsid w:val="00CF08DD"/>
    <w:rsid w:val="00CF2EB6"/>
    <w:rsid w:val="00D0071B"/>
    <w:rsid w:val="00D10861"/>
    <w:rsid w:val="00D17F46"/>
    <w:rsid w:val="00D32F95"/>
    <w:rsid w:val="00D412DE"/>
    <w:rsid w:val="00D52C9C"/>
    <w:rsid w:val="00D54847"/>
    <w:rsid w:val="00D62969"/>
    <w:rsid w:val="00D6348A"/>
    <w:rsid w:val="00D704C5"/>
    <w:rsid w:val="00D77252"/>
    <w:rsid w:val="00D8690A"/>
    <w:rsid w:val="00D91F60"/>
    <w:rsid w:val="00D973A3"/>
    <w:rsid w:val="00DA2194"/>
    <w:rsid w:val="00DB7C6C"/>
    <w:rsid w:val="00DE018A"/>
    <w:rsid w:val="00DF36FE"/>
    <w:rsid w:val="00E03C17"/>
    <w:rsid w:val="00E0610E"/>
    <w:rsid w:val="00E22FD8"/>
    <w:rsid w:val="00E2544B"/>
    <w:rsid w:val="00E35CD6"/>
    <w:rsid w:val="00E372F5"/>
    <w:rsid w:val="00E56150"/>
    <w:rsid w:val="00E600D1"/>
    <w:rsid w:val="00E718CF"/>
    <w:rsid w:val="00E93B81"/>
    <w:rsid w:val="00EA12FB"/>
    <w:rsid w:val="00EA672B"/>
    <w:rsid w:val="00EB184B"/>
    <w:rsid w:val="00ED58B6"/>
    <w:rsid w:val="00ED64F3"/>
    <w:rsid w:val="00EE4B6E"/>
    <w:rsid w:val="00EE5370"/>
    <w:rsid w:val="00EE5BE6"/>
    <w:rsid w:val="00EF3565"/>
    <w:rsid w:val="00EF44E7"/>
    <w:rsid w:val="00F007DB"/>
    <w:rsid w:val="00F10927"/>
    <w:rsid w:val="00F21FBB"/>
    <w:rsid w:val="00F54CE9"/>
    <w:rsid w:val="00F91693"/>
    <w:rsid w:val="00FA46CE"/>
    <w:rsid w:val="00FA69EA"/>
    <w:rsid w:val="00FB1D65"/>
    <w:rsid w:val="00FB476F"/>
    <w:rsid w:val="00FC6B46"/>
    <w:rsid w:val="00FD3186"/>
    <w:rsid w:val="00FF2BFD"/>
    <w:rsid w:val="00FF48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918EDFA"/>
  <w14:defaultImageDpi w14:val="300"/>
  <w15:docId w15:val="{DD03B365-93AB-2540-BD32-A14F9C642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Verdana" w:hAnsi="Verdana"/>
      <w:lang w:val="nb-NO" w:eastAsia="nb-NO"/>
    </w:rPr>
  </w:style>
  <w:style w:type="paragraph" w:styleId="Heading1">
    <w:name w:val="heading 1"/>
    <w:basedOn w:val="Normal"/>
    <w:next w:val="BodyText"/>
    <w:qFormat/>
    <w:rsid w:val="00FA69EA"/>
    <w:pPr>
      <w:keepNext/>
      <w:numPr>
        <w:numId w:val="11"/>
      </w:numPr>
      <w:spacing w:before="360" w:after="240"/>
      <w:outlineLvl w:val="0"/>
    </w:pPr>
    <w:rPr>
      <w:rFonts w:ascii="Arial" w:hAnsi="Arial" w:cs="Arial"/>
      <w:b/>
      <w:bCs/>
      <w:kern w:val="32"/>
      <w:sz w:val="32"/>
      <w:szCs w:val="32"/>
    </w:rPr>
  </w:style>
  <w:style w:type="paragraph" w:styleId="Heading2">
    <w:name w:val="heading 2"/>
    <w:basedOn w:val="Normal"/>
    <w:next w:val="BodyText"/>
    <w:qFormat/>
    <w:rsid w:val="00FA69EA"/>
    <w:pPr>
      <w:keepNext/>
      <w:numPr>
        <w:ilvl w:val="1"/>
        <w:numId w:val="11"/>
      </w:numPr>
      <w:spacing w:before="240" w:after="60"/>
      <w:outlineLvl w:val="1"/>
    </w:pPr>
    <w:rPr>
      <w:rFonts w:ascii="Arial" w:hAnsi="Arial" w:cs="Arial"/>
      <w:b/>
      <w:bCs/>
      <w:i/>
      <w:iCs/>
      <w:sz w:val="28"/>
      <w:szCs w:val="28"/>
    </w:rPr>
  </w:style>
  <w:style w:type="paragraph" w:styleId="Heading3">
    <w:name w:val="heading 3"/>
    <w:basedOn w:val="Normal"/>
    <w:next w:val="BodyText"/>
    <w:qFormat/>
    <w:rsid w:val="00FA69EA"/>
    <w:pPr>
      <w:keepNext/>
      <w:numPr>
        <w:ilvl w:val="2"/>
        <w:numId w:val="11"/>
      </w:numPr>
      <w:spacing w:before="240" w:after="60"/>
      <w:outlineLvl w:val="2"/>
    </w:pPr>
    <w:rPr>
      <w:rFonts w:ascii="Arial" w:hAnsi="Arial" w:cs="Arial"/>
      <w:b/>
      <w:bCs/>
      <w:sz w:val="26"/>
      <w:szCs w:val="26"/>
    </w:rPr>
  </w:style>
  <w:style w:type="paragraph" w:styleId="Heading4">
    <w:name w:val="heading 4"/>
    <w:basedOn w:val="Normal"/>
    <w:next w:val="Normal"/>
    <w:qFormat/>
    <w:rsid w:val="00FA69EA"/>
    <w:pPr>
      <w:keepNext/>
      <w:numPr>
        <w:ilvl w:val="3"/>
        <w:numId w:val="11"/>
      </w:numPr>
      <w:spacing w:before="240" w:after="60"/>
      <w:outlineLvl w:val="3"/>
    </w:pPr>
    <w:rPr>
      <w:rFonts w:ascii="Times New Roman" w:hAnsi="Times New Roman"/>
      <w:b/>
      <w:bCs/>
      <w:sz w:val="28"/>
      <w:szCs w:val="28"/>
    </w:rPr>
  </w:style>
  <w:style w:type="paragraph" w:styleId="Heading5">
    <w:name w:val="heading 5"/>
    <w:basedOn w:val="Normal"/>
    <w:next w:val="Normal"/>
    <w:qFormat/>
    <w:rsid w:val="00FA69EA"/>
    <w:pPr>
      <w:numPr>
        <w:ilvl w:val="4"/>
        <w:numId w:val="11"/>
      </w:numPr>
      <w:spacing w:before="240" w:after="60"/>
      <w:outlineLvl w:val="4"/>
    </w:pPr>
    <w:rPr>
      <w:b/>
      <w:bCs/>
      <w:i/>
      <w:iCs/>
      <w:sz w:val="26"/>
      <w:szCs w:val="26"/>
    </w:rPr>
  </w:style>
  <w:style w:type="paragraph" w:styleId="Heading6">
    <w:name w:val="heading 6"/>
    <w:basedOn w:val="Normal"/>
    <w:next w:val="Normal"/>
    <w:qFormat/>
    <w:rsid w:val="00FA69EA"/>
    <w:pPr>
      <w:numPr>
        <w:ilvl w:val="5"/>
        <w:numId w:val="11"/>
      </w:numPr>
      <w:spacing w:before="240" w:after="60"/>
      <w:outlineLvl w:val="5"/>
    </w:pPr>
    <w:rPr>
      <w:rFonts w:ascii="Times New Roman" w:hAnsi="Times New Roman"/>
      <w:b/>
      <w:bCs/>
      <w:sz w:val="22"/>
      <w:szCs w:val="22"/>
    </w:rPr>
  </w:style>
  <w:style w:type="paragraph" w:styleId="Heading7">
    <w:name w:val="heading 7"/>
    <w:basedOn w:val="Normal"/>
    <w:next w:val="Normal"/>
    <w:qFormat/>
    <w:rsid w:val="00FA69EA"/>
    <w:pPr>
      <w:numPr>
        <w:ilvl w:val="6"/>
        <w:numId w:val="11"/>
      </w:numPr>
      <w:spacing w:before="240" w:after="60"/>
      <w:outlineLvl w:val="6"/>
    </w:pPr>
    <w:rPr>
      <w:rFonts w:ascii="Times New Roman" w:hAnsi="Times New Roman"/>
      <w:sz w:val="24"/>
      <w:szCs w:val="24"/>
    </w:rPr>
  </w:style>
  <w:style w:type="paragraph" w:styleId="Heading8">
    <w:name w:val="heading 8"/>
    <w:basedOn w:val="Normal"/>
    <w:next w:val="Normal"/>
    <w:qFormat/>
    <w:rsid w:val="00FA69EA"/>
    <w:pPr>
      <w:numPr>
        <w:ilvl w:val="7"/>
        <w:numId w:val="11"/>
      </w:numPr>
      <w:spacing w:before="240" w:after="60"/>
      <w:outlineLvl w:val="7"/>
    </w:pPr>
    <w:rPr>
      <w:rFonts w:ascii="Times New Roman" w:hAnsi="Times New Roman"/>
      <w:i/>
      <w:iCs/>
      <w:sz w:val="24"/>
      <w:szCs w:val="24"/>
    </w:rPr>
  </w:style>
  <w:style w:type="paragraph" w:styleId="Heading9">
    <w:name w:val="heading 9"/>
    <w:basedOn w:val="Normal"/>
    <w:next w:val="Normal"/>
    <w:qFormat/>
    <w:rsid w:val="00FA69EA"/>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ellovsk">
    <w:name w:val="Tabellovsk"/>
    <w:basedOn w:val="Normal"/>
    <w:pPr>
      <w:tabs>
        <w:tab w:val="left" w:pos="6379"/>
      </w:tabs>
    </w:pPr>
    <w:rPr>
      <w:smallCaps/>
    </w:rPr>
  </w:style>
  <w:style w:type="paragraph" w:styleId="Header">
    <w:name w:val="header"/>
    <w:basedOn w:val="Normal"/>
    <w:next w:val="Normal"/>
    <w:pPr>
      <w:tabs>
        <w:tab w:val="center" w:pos="4536"/>
        <w:tab w:val="right" w:pos="9072"/>
      </w:tabs>
    </w:pPr>
    <w:rPr>
      <w:smallCaps/>
      <w:sz w:val="40"/>
    </w:rPr>
  </w:style>
  <w:style w:type="paragraph" w:styleId="Footer">
    <w:name w:val="footer"/>
    <w:basedOn w:val="Normal"/>
    <w:pPr>
      <w:tabs>
        <w:tab w:val="center" w:pos="4536"/>
        <w:tab w:val="right" w:pos="9072"/>
      </w:tabs>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PageNumber">
    <w:name w:val="page number"/>
    <w:basedOn w:val="DefaultParagraphFont"/>
    <w:rsid w:val="001D6F9B"/>
  </w:style>
  <w:style w:type="paragraph" w:styleId="Title">
    <w:name w:val="Title"/>
    <w:basedOn w:val="Normal"/>
    <w:qFormat/>
    <w:rsid w:val="00FA69EA"/>
    <w:pPr>
      <w:spacing w:before="240" w:after="60"/>
      <w:jc w:val="center"/>
    </w:pPr>
    <w:rPr>
      <w:rFonts w:ascii="Arial" w:hAnsi="Arial" w:cs="Arial"/>
      <w:b/>
      <w:bCs/>
      <w:kern w:val="28"/>
      <w:sz w:val="32"/>
      <w:szCs w:val="32"/>
    </w:rPr>
  </w:style>
  <w:style w:type="paragraph" w:styleId="TOC1">
    <w:name w:val="toc 1"/>
    <w:basedOn w:val="Normal"/>
    <w:next w:val="Normal"/>
    <w:autoRedefine/>
    <w:uiPriority w:val="39"/>
    <w:rsid w:val="00FA69EA"/>
  </w:style>
  <w:style w:type="paragraph" w:styleId="TOC3">
    <w:name w:val="toc 3"/>
    <w:basedOn w:val="Normal"/>
    <w:next w:val="Normal"/>
    <w:autoRedefine/>
    <w:semiHidden/>
    <w:rsid w:val="00FA69EA"/>
    <w:pPr>
      <w:ind w:left="400"/>
    </w:pPr>
  </w:style>
  <w:style w:type="paragraph" w:styleId="BodyText">
    <w:name w:val="Body Text"/>
    <w:basedOn w:val="Normal"/>
    <w:link w:val="BodyTextChar"/>
    <w:rsid w:val="00FA69EA"/>
    <w:pPr>
      <w:spacing w:after="120"/>
    </w:pPr>
  </w:style>
  <w:style w:type="paragraph" w:customStyle="1" w:styleId="Comment">
    <w:name w:val="Comment"/>
    <w:basedOn w:val="BodyText"/>
    <w:rsid w:val="00703F69"/>
    <w:rPr>
      <w:i/>
      <w:color w:val="339966"/>
    </w:rPr>
  </w:style>
  <w:style w:type="paragraph" w:customStyle="1" w:styleId="Definition">
    <w:name w:val="Definition"/>
    <w:basedOn w:val="Normal"/>
    <w:rsid w:val="000551FF"/>
    <w:pPr>
      <w:ind w:left="2268" w:hanging="2268"/>
    </w:pPr>
  </w:style>
  <w:style w:type="paragraph" w:customStyle="1" w:styleId="References">
    <w:name w:val="References"/>
    <w:basedOn w:val="BodyText"/>
    <w:rsid w:val="00753D26"/>
    <w:pPr>
      <w:numPr>
        <w:numId w:val="12"/>
      </w:numPr>
    </w:pPr>
  </w:style>
  <w:style w:type="paragraph" w:styleId="BalloonText">
    <w:name w:val="Balloon Text"/>
    <w:basedOn w:val="Normal"/>
    <w:link w:val="BalloonTextChar"/>
    <w:rsid w:val="0068569A"/>
    <w:rPr>
      <w:rFonts w:ascii="Lucida Grande" w:hAnsi="Lucida Grande"/>
      <w:sz w:val="18"/>
      <w:szCs w:val="18"/>
    </w:rPr>
  </w:style>
  <w:style w:type="character" w:customStyle="1" w:styleId="BalloonTextChar">
    <w:name w:val="Balloon Text Char"/>
    <w:basedOn w:val="DefaultParagraphFont"/>
    <w:link w:val="BalloonText"/>
    <w:rsid w:val="0068569A"/>
    <w:rPr>
      <w:rFonts w:ascii="Lucida Grande" w:hAnsi="Lucida Grande"/>
      <w:sz w:val="18"/>
      <w:szCs w:val="18"/>
      <w:lang w:val="nb-NO" w:eastAsia="nb-NO"/>
    </w:rPr>
  </w:style>
  <w:style w:type="character" w:customStyle="1" w:styleId="BodyTextChar">
    <w:name w:val="Body Text Char"/>
    <w:basedOn w:val="DefaultParagraphFont"/>
    <w:link w:val="BodyText"/>
    <w:rsid w:val="0068569A"/>
    <w:rPr>
      <w:rFonts w:ascii="Verdana" w:hAnsi="Verdana"/>
      <w:lang w:val="nb-NO" w:eastAsia="nb-NO"/>
    </w:rPr>
  </w:style>
  <w:style w:type="table" w:styleId="TableGrid">
    <w:name w:val="Table Grid"/>
    <w:basedOn w:val="TableNormal"/>
    <w:rsid w:val="00552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lTekst">
    <w:name w:val="TabellTekst"/>
    <w:basedOn w:val="Normal"/>
    <w:qFormat/>
    <w:rsid w:val="00552AAF"/>
  </w:style>
  <w:style w:type="paragraph" w:customStyle="1" w:styleId="TabellTittel">
    <w:name w:val="TabellTittel"/>
    <w:basedOn w:val="TabellTekst"/>
    <w:qFormat/>
    <w:rsid w:val="00552AAF"/>
    <w:rPr>
      <w:b/>
    </w:rPr>
  </w:style>
  <w:style w:type="paragraph" w:styleId="ListBullet2">
    <w:name w:val="List Bullet 2"/>
    <w:basedOn w:val="Normal"/>
    <w:rsid w:val="005C3B91"/>
    <w:pPr>
      <w:numPr>
        <w:numId w:val="2"/>
      </w:numPr>
      <w:contextualSpacing/>
    </w:pPr>
  </w:style>
  <w:style w:type="paragraph" w:styleId="TOC2">
    <w:name w:val="toc 2"/>
    <w:basedOn w:val="Normal"/>
    <w:next w:val="Normal"/>
    <w:autoRedefine/>
    <w:uiPriority w:val="39"/>
    <w:unhideWhenUsed/>
    <w:rsid w:val="00882395"/>
    <w:pPr>
      <w:spacing w:after="100"/>
      <w:ind w:left="200"/>
    </w:pPr>
  </w:style>
  <w:style w:type="paragraph" w:styleId="EndnoteText">
    <w:name w:val="endnote text"/>
    <w:basedOn w:val="Normal"/>
    <w:link w:val="EndnoteTextChar"/>
    <w:semiHidden/>
    <w:unhideWhenUsed/>
    <w:rsid w:val="00BA36AE"/>
  </w:style>
  <w:style w:type="character" w:customStyle="1" w:styleId="EndnoteTextChar">
    <w:name w:val="Endnote Text Char"/>
    <w:basedOn w:val="DefaultParagraphFont"/>
    <w:link w:val="EndnoteText"/>
    <w:semiHidden/>
    <w:rsid w:val="00BA36AE"/>
    <w:rPr>
      <w:rFonts w:ascii="Verdana" w:hAnsi="Verdana"/>
      <w:lang w:val="nb-NO" w:eastAsia="nb-NO"/>
    </w:rPr>
  </w:style>
  <w:style w:type="character" w:styleId="EndnoteReference">
    <w:name w:val="endnote reference"/>
    <w:basedOn w:val="DefaultParagraphFont"/>
    <w:semiHidden/>
    <w:unhideWhenUsed/>
    <w:rsid w:val="00BA36AE"/>
    <w:rPr>
      <w:vertAlign w:val="superscript"/>
    </w:rPr>
  </w:style>
  <w:style w:type="paragraph" w:styleId="Caption">
    <w:name w:val="caption"/>
    <w:basedOn w:val="Normal"/>
    <w:next w:val="Normal"/>
    <w:unhideWhenUsed/>
    <w:qFormat/>
    <w:rsid w:val="00C30185"/>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433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F37577-6350-F647-91FD-C5E292F94724}">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F91D6D-BC62-ED47-9031-219423671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11</Pages>
  <Words>2918</Words>
  <Characters>18648</Characters>
  <Application>Microsoft Office Word</Application>
  <DocSecurity>0</DocSecurity>
  <Lines>414</Lines>
  <Paragraphs>184</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Studentoppgave forside</vt:lpstr>
      <vt:lpstr>Studentoppgave forside</vt:lpstr>
    </vt:vector>
  </TitlesOfParts>
  <Company>Høgskolen i Ålesund</Company>
  <LinksUpToDate>false</LinksUpToDate>
  <CharactersWithSpaces>21382</CharactersWithSpaces>
  <SharedDoc>false</SharedDoc>
  <HLinks>
    <vt:vector size="60" baseType="variant">
      <vt:variant>
        <vt:i4>1900595</vt:i4>
      </vt:variant>
      <vt:variant>
        <vt:i4>56</vt:i4>
      </vt:variant>
      <vt:variant>
        <vt:i4>0</vt:i4>
      </vt:variant>
      <vt:variant>
        <vt:i4>5</vt:i4>
      </vt:variant>
      <vt:variant>
        <vt:lpwstr/>
      </vt:variant>
      <vt:variant>
        <vt:lpwstr>_Toc98815172</vt:lpwstr>
      </vt:variant>
      <vt:variant>
        <vt:i4>1966131</vt:i4>
      </vt:variant>
      <vt:variant>
        <vt:i4>50</vt:i4>
      </vt:variant>
      <vt:variant>
        <vt:i4>0</vt:i4>
      </vt:variant>
      <vt:variant>
        <vt:i4>5</vt:i4>
      </vt:variant>
      <vt:variant>
        <vt:lpwstr/>
      </vt:variant>
      <vt:variant>
        <vt:lpwstr>_Toc98815171</vt:lpwstr>
      </vt:variant>
      <vt:variant>
        <vt:i4>2031667</vt:i4>
      </vt:variant>
      <vt:variant>
        <vt:i4>44</vt:i4>
      </vt:variant>
      <vt:variant>
        <vt:i4>0</vt:i4>
      </vt:variant>
      <vt:variant>
        <vt:i4>5</vt:i4>
      </vt:variant>
      <vt:variant>
        <vt:lpwstr/>
      </vt:variant>
      <vt:variant>
        <vt:lpwstr>_Toc98815170</vt:lpwstr>
      </vt:variant>
      <vt:variant>
        <vt:i4>1441842</vt:i4>
      </vt:variant>
      <vt:variant>
        <vt:i4>38</vt:i4>
      </vt:variant>
      <vt:variant>
        <vt:i4>0</vt:i4>
      </vt:variant>
      <vt:variant>
        <vt:i4>5</vt:i4>
      </vt:variant>
      <vt:variant>
        <vt:lpwstr/>
      </vt:variant>
      <vt:variant>
        <vt:lpwstr>_Toc98815169</vt:lpwstr>
      </vt:variant>
      <vt:variant>
        <vt:i4>1507378</vt:i4>
      </vt:variant>
      <vt:variant>
        <vt:i4>32</vt:i4>
      </vt:variant>
      <vt:variant>
        <vt:i4>0</vt:i4>
      </vt:variant>
      <vt:variant>
        <vt:i4>5</vt:i4>
      </vt:variant>
      <vt:variant>
        <vt:lpwstr/>
      </vt:variant>
      <vt:variant>
        <vt:lpwstr>_Toc98815168</vt:lpwstr>
      </vt:variant>
      <vt:variant>
        <vt:i4>1572914</vt:i4>
      </vt:variant>
      <vt:variant>
        <vt:i4>26</vt:i4>
      </vt:variant>
      <vt:variant>
        <vt:i4>0</vt:i4>
      </vt:variant>
      <vt:variant>
        <vt:i4>5</vt:i4>
      </vt:variant>
      <vt:variant>
        <vt:lpwstr/>
      </vt:variant>
      <vt:variant>
        <vt:lpwstr>_Toc98815167</vt:lpwstr>
      </vt:variant>
      <vt:variant>
        <vt:i4>1638450</vt:i4>
      </vt:variant>
      <vt:variant>
        <vt:i4>20</vt:i4>
      </vt:variant>
      <vt:variant>
        <vt:i4>0</vt:i4>
      </vt:variant>
      <vt:variant>
        <vt:i4>5</vt:i4>
      </vt:variant>
      <vt:variant>
        <vt:lpwstr/>
      </vt:variant>
      <vt:variant>
        <vt:lpwstr>_Toc98815166</vt:lpwstr>
      </vt:variant>
      <vt:variant>
        <vt:i4>1703986</vt:i4>
      </vt:variant>
      <vt:variant>
        <vt:i4>14</vt:i4>
      </vt:variant>
      <vt:variant>
        <vt:i4>0</vt:i4>
      </vt:variant>
      <vt:variant>
        <vt:i4>5</vt:i4>
      </vt:variant>
      <vt:variant>
        <vt:lpwstr/>
      </vt:variant>
      <vt:variant>
        <vt:lpwstr>_Toc98815165</vt:lpwstr>
      </vt:variant>
      <vt:variant>
        <vt:i4>1769522</vt:i4>
      </vt:variant>
      <vt:variant>
        <vt:i4>8</vt:i4>
      </vt:variant>
      <vt:variant>
        <vt:i4>0</vt:i4>
      </vt:variant>
      <vt:variant>
        <vt:i4>5</vt:i4>
      </vt:variant>
      <vt:variant>
        <vt:lpwstr/>
      </vt:variant>
      <vt:variant>
        <vt:lpwstr>_Toc98815164</vt:lpwstr>
      </vt:variant>
      <vt:variant>
        <vt:i4>1835058</vt:i4>
      </vt:variant>
      <vt:variant>
        <vt:i4>2</vt:i4>
      </vt:variant>
      <vt:variant>
        <vt:i4>0</vt:i4>
      </vt:variant>
      <vt:variant>
        <vt:i4>5</vt:i4>
      </vt:variant>
      <vt:variant>
        <vt:lpwstr/>
      </vt:variant>
      <vt:variant>
        <vt:lpwstr>_Toc98815163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Studentoppgave forside</dc:title>
  <dc:subject/>
  <dc:creator>Sigurd Riseth</dc:creator>
  <cp:keywords/>
  <dc:description/>
  <cp:lastModifiedBy>Sigurd Riseth</cp:lastModifiedBy>
  <cp:revision>267</cp:revision>
  <cp:lastPrinted>2016-01-27T06:04:00Z</cp:lastPrinted>
  <dcterms:created xsi:type="dcterms:W3CDTF">2023-10-19T10:54:00Z</dcterms:created>
  <dcterms:modified xsi:type="dcterms:W3CDTF">2023-11-08T10:57:00Z</dcterms:modified>
</cp:coreProperties>
</file>